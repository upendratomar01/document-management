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8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to enter headings, title, and contact details"/>
      </w:tblPr>
      <w:tblGrid>
        <w:gridCol w:w="5279"/>
        <w:gridCol w:w="5279"/>
        <w:gridCol w:w="4245"/>
      </w:tblGrid>
      <w:tr w:rsidR="002D2D78" w:rsidTr="000C3A20">
        <w:trPr>
          <w:trHeight w:val="8352"/>
          <w:jc w:val="center"/>
        </w:trPr>
        <w:tc>
          <w:tcPr>
            <w:tcW w:w="5279" w:type="dxa"/>
            <w:tcMar>
              <w:right w:w="1037" w:type="dxa"/>
            </w:tcMar>
          </w:tcPr>
          <w:bookmarkStart w:id="0" w:name="_GoBack" w:displacedByCustomXml="next"/>
          <w:bookmarkEnd w:id="0" w:displacedByCustomXml="next"/>
          <w:sdt>
            <w:sdtPr>
              <w:alias w:val="Enter heading 7:"/>
              <w:tag w:val="Enter heading 7:"/>
              <w:id w:val="860563451"/>
              <w:placeholder>
                <w:docPart w:val="8968AD2F9A9E476BAE30B4351F7E1811"/>
              </w:placeholder>
              <w:temporary/>
              <w:showingPlcHdr/>
              <w15:appearance w15:val="hidden"/>
            </w:sdtPr>
            <w:sdtEndPr/>
            <w:sdtContent>
              <w:p w:rsidR="002D2D78" w:rsidRDefault="002154DF">
                <w:pPr>
                  <w:pStyle w:val="Heading7"/>
                  <w:outlineLvl w:val="6"/>
                </w:pPr>
                <w:r>
                  <w:t>Heading 7</w:t>
                </w:r>
              </w:p>
            </w:sdtContent>
          </w:sdt>
          <w:sdt>
            <w:sdtPr>
              <w:alias w:val="Enter heading 2:"/>
              <w:tag w:val="Enter heading 2:"/>
              <w:id w:val="1036006489"/>
              <w:placeholder>
                <w:docPart w:val="C57027EA53AB47B99A33377C53B3CA53"/>
              </w:placeholder>
              <w:temporary/>
              <w:showingPlcHdr/>
              <w15:appearance w15:val="hidden"/>
            </w:sdtPr>
            <w:sdtEndPr/>
            <w:sdtContent>
              <w:p w:rsidR="002D2D78" w:rsidRDefault="002154DF">
                <w:pPr>
                  <w:pStyle w:val="Heading2"/>
                  <w:outlineLvl w:val="1"/>
                </w:pPr>
                <w:r>
                  <w:t>Heading 2</w:t>
                </w:r>
              </w:p>
            </w:sdtContent>
          </w:sdt>
          <w:sdt>
            <w:sdtPr>
              <w:alias w:val="Enter heading 9:"/>
              <w:tag w:val="Enter heading 9:"/>
              <w:id w:val="-1179421113"/>
              <w:placeholder>
                <w:docPart w:val="DD9E1D43F08D45E6A4C7A58B2E5A9950"/>
              </w:placeholder>
              <w:temporary/>
              <w:showingPlcHdr/>
              <w15:appearance w15:val="hidden"/>
            </w:sdtPr>
            <w:sdtEndPr/>
            <w:sdtContent>
              <w:p w:rsidR="002D2D78" w:rsidRDefault="002154DF">
                <w:pPr>
                  <w:pStyle w:val="Heading9"/>
                  <w:spacing w:after="240"/>
                  <w:outlineLvl w:val="8"/>
                </w:pPr>
                <w:r>
                  <w:t>Heading 9</w:t>
                </w:r>
              </w:p>
            </w:sdtContent>
          </w:sdt>
          <w:sdt>
            <w:sdtPr>
              <w:alias w:val="Enter heading 4:"/>
              <w:tag w:val="Enter heading 4:"/>
              <w:id w:val="-277178407"/>
              <w:placeholder>
                <w:docPart w:val="F5842E1DC58E4E9AA0D2B4A9549B85D8"/>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674650292"/>
              <w:placeholder>
                <w:docPart w:val="58C07E042CCF48529811CF29B8D2E9FE"/>
              </w:placeholder>
              <w:temporary/>
              <w:showingPlcHdr/>
              <w15:appearance w15:val="hidden"/>
            </w:sdtPr>
            <w:sdtEndPr/>
            <w:sdtContent>
              <w:p w:rsidR="002D2D78" w:rsidRDefault="002154DF">
                <w:pPr>
                  <w:pStyle w:val="Heading5"/>
                  <w:outlineLvl w:val="4"/>
                </w:pPr>
                <w:r w:rsidRPr="00E2601F">
                  <w:rPr>
                    <w:rStyle w:val="SubtleReference"/>
                  </w:rPr>
                  <w:t>Heading 5</w:t>
                </w:r>
              </w:p>
            </w:sdtContent>
          </w:sdt>
          <w:sdt>
            <w:sdtPr>
              <w:alias w:val="Enter heading 6:"/>
              <w:tag w:val="Enter heading 6:"/>
              <w:id w:val="851373956"/>
              <w:placeholder>
                <w:docPart w:val="CDC24A1F395D428FB56A7D35BCD2A64C"/>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377861108"/>
              <w:placeholder>
                <w:docPart w:val="C0211E9C36AE4E0790BF740751EF3439"/>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392733869"/>
              <w:placeholder>
                <w:docPart w:val="8CAC2D8AEE4345DA9A35307189EFBAAE"/>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2106713808"/>
              <w:placeholder>
                <w:docPart w:val="E3E39DFD24E74A4894CF02433D0160E4"/>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025327653"/>
              <w:placeholder>
                <w:docPart w:val="4260CE3E1F614D6FA12D8B57D2CC9939"/>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666178475"/>
              <w:placeholder>
                <w:docPart w:val="75F62F8629CE46959CB3287ED15439D0"/>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404994129"/>
              <w:placeholder>
                <w:docPart w:val="DA637F1B82EE41209F029984CD94380E"/>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700321955"/>
              <w:placeholder>
                <w:docPart w:val="3636C2F531384EAC94D4ABDC708F0A28"/>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901796627"/>
              <w:placeholder>
                <w:docPart w:val="8FB94CA504E44CA795CD46D85C299122"/>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223570966"/>
              <w:placeholder>
                <w:docPart w:val="86D7338F7D1C4DB1924D0B603E7564B9"/>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705206905"/>
              <w:placeholder>
                <w:docPart w:val="3EC9257247774AF083F00ADD61B602A4"/>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076743485"/>
              <w:placeholder>
                <w:docPart w:val="ED56BE3909D74125AB38C0C771C42540"/>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462575119"/>
              <w:placeholder>
                <w:docPart w:val="AE380CC43124457FA640F068FE9CDFB3"/>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2078355444"/>
              <w:placeholder>
                <w:docPart w:val="2D57FDCC11E243A98D97910897986E89"/>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123386389"/>
              <w:placeholder>
                <w:docPart w:val="F6DD667ED6444D189B74F6984BBB943B"/>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323160209"/>
              <w:placeholder>
                <w:docPart w:val="F706F592276F4EEDA38E6D5D85F319B5"/>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742759527"/>
              <w:placeholder>
                <w:docPart w:val="847D0FB12D2E4566B910E6F17EE4EA77"/>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747583567"/>
              <w:placeholder>
                <w:docPart w:val="47C94D379E4644BBAAFCC924C3F05689"/>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149168407"/>
              <w:placeholder>
                <w:docPart w:val="95DD9CBE5BD8414A9F7067D3D9979E7E"/>
              </w:placeholder>
              <w:temporary/>
              <w:showingPlcHdr/>
              <w15:appearance w15:val="hidden"/>
            </w:sdtPr>
            <w:sdtEndPr/>
            <w:sdtContent>
              <w:p w:rsidR="002D2D78" w:rsidRDefault="002154DF">
                <w:pPr>
                  <w:pStyle w:val="Heading6"/>
                  <w:outlineLvl w:val="5"/>
                </w:pPr>
                <w:r>
                  <w:t>Heading 6</w:t>
                </w:r>
              </w:p>
            </w:sdtContent>
          </w:sdt>
        </w:tc>
        <w:tc>
          <w:tcPr>
            <w:tcW w:w="5279" w:type="dxa"/>
            <w:tcMar>
              <w:right w:w="1037" w:type="dxa"/>
            </w:tcMar>
          </w:tcPr>
          <w:sdt>
            <w:sdtPr>
              <w:alias w:val="Enter heading 7:"/>
              <w:tag w:val="Enter heading 7:"/>
              <w:id w:val="-1361280350"/>
              <w:placeholder>
                <w:docPart w:val="F035EEAF2DD04E4481D569C6B5EFCBE4"/>
              </w:placeholder>
              <w:temporary/>
              <w:showingPlcHdr/>
              <w15:appearance w15:val="hidden"/>
            </w:sdtPr>
            <w:sdtEndPr/>
            <w:sdtContent>
              <w:p w:rsidR="002D2D78" w:rsidRDefault="002154DF">
                <w:pPr>
                  <w:pStyle w:val="Heading7"/>
                  <w:outlineLvl w:val="6"/>
                </w:pPr>
                <w:r>
                  <w:t>HEADING 7</w:t>
                </w:r>
              </w:p>
            </w:sdtContent>
          </w:sdt>
          <w:p w:rsidR="0071088E" w:rsidRDefault="0071088E" w:rsidP="0071088E">
            <w:r>
              <w:rPr>
                <w:noProof/>
                <w:lang w:val="en-IN" w:eastAsia="en-IN"/>
              </w:rPr>
              <w:drawing>
                <wp:inline distT="0" distB="0" distL="0" distR="0" wp14:anchorId="676031ED" wp14:editId="27572BC8">
                  <wp:extent cx="2685415" cy="2148840"/>
                  <wp:effectExtent l="0" t="0" r="635" b="3810"/>
                  <wp:docPr id="4" name="Picture 4" descr="Red apples in a white bowl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9500.jpg"/>
                          <pic:cNvPicPr/>
                        </pic:nvPicPr>
                        <pic:blipFill>
                          <a:blip r:embed="rId7"/>
                          <a:stretch>
                            <a:fillRect/>
                          </a:stretch>
                        </pic:blipFill>
                        <pic:spPr>
                          <a:xfrm>
                            <a:off x="0" y="0"/>
                            <a:ext cx="2685415" cy="2148840"/>
                          </a:xfrm>
                          <a:prstGeom prst="rect">
                            <a:avLst/>
                          </a:prstGeom>
                        </pic:spPr>
                      </pic:pic>
                    </a:graphicData>
                  </a:graphic>
                </wp:inline>
              </w:drawing>
            </w:r>
          </w:p>
          <w:sdt>
            <w:sdtPr>
              <w:alias w:val="Enter table description:"/>
              <w:tag w:val="Enter table description:"/>
              <w:id w:val="1227334961"/>
              <w:placeholder>
                <w:docPart w:val="9BC40649A92A492696A31538C8154763"/>
              </w:placeholder>
              <w:temporary/>
              <w:showingPlcHdr/>
              <w15:appearance w15:val="hidden"/>
            </w:sdtPr>
            <w:sdtEndPr/>
            <w:sdtContent>
              <w:p w:rsidR="0071088E" w:rsidRDefault="0071088E" w:rsidP="0071088E">
                <w:pPr>
                  <w:pStyle w:val="TableDescription"/>
                </w:pPr>
                <w:r>
                  <w:t>Table Description</w:t>
                </w:r>
              </w:p>
            </w:sdtContent>
          </w:sdt>
          <w:sdt>
            <w:sdtPr>
              <w:alias w:val="Enter heading 1:"/>
              <w:tag w:val="Enter heading 1:"/>
              <w:id w:val="1399483937"/>
              <w:placeholder>
                <w:docPart w:val="388594A603CC4397978C31D1418ED0C4"/>
              </w:placeholder>
              <w:temporary/>
              <w:showingPlcHdr/>
              <w15:appearance w15:val="hidden"/>
            </w:sdtPr>
            <w:sdtEndPr/>
            <w:sdtContent>
              <w:p w:rsidR="002D2D78" w:rsidRDefault="002154DF">
                <w:pPr>
                  <w:pStyle w:val="Heading1"/>
                  <w:outlineLvl w:val="0"/>
                </w:pPr>
                <w:r>
                  <w:t>Heading 1</w:t>
                </w:r>
              </w:p>
            </w:sdtContent>
          </w:sdt>
          <w:sdt>
            <w:sdtPr>
              <w:alias w:val="Enter description:"/>
              <w:tag w:val="Enter description:"/>
              <w:id w:val="2101214064"/>
              <w:placeholder>
                <w:docPart w:val="954AE7C2855047B9B21D02853C114E89"/>
              </w:placeholder>
              <w:temporary/>
              <w:showingPlcHdr/>
              <w15:appearance w15:val="hidden"/>
            </w:sdtPr>
            <w:sdtEndPr/>
            <w:sdtContent>
              <w:p w:rsidR="000C3A20" w:rsidRDefault="002154DF" w:rsidP="000C3A20">
                <w:pPr>
                  <w:spacing w:after="240" w:line="288" w:lineRule="auto"/>
                </w:pPr>
                <w:r w:rsidRPr="000C3A20">
                  <w:t>Some of the sample text in this document indicates the name of the style applied, so that you can easily apply the same formatting again. To get started right away, just tap any placeholder text (such as this) and start typing.</w:t>
                </w:r>
              </w:p>
            </w:sdtContent>
          </w:sdt>
          <w:sdt>
            <w:sdtPr>
              <w:alias w:val="Enter description:"/>
              <w:tag w:val="Enter description:"/>
              <w:id w:val="-475998376"/>
              <w:placeholder>
                <w:docPart w:val="F63B726B0A974D04BEAA3E32E82FFA1C"/>
              </w:placeholder>
              <w:temporary/>
              <w:showingPlcHdr/>
              <w15:appearance w15:val="hidden"/>
            </w:sdtPr>
            <w:sdtEndPr/>
            <w:sdtContent>
              <w:p w:rsidR="00F214A2" w:rsidRDefault="00F214A2" w:rsidP="000C3A20">
                <w:pPr>
                  <w:spacing w:after="240" w:line="288" w:lineRule="auto"/>
                </w:pPr>
                <w:r w:rsidRPr="000C3A20">
                  <w:t>Want to insert a picture from your files or add a shape, text box, or table? You got it! On the Insert tab of the ribbon, just tap the option you need.</w:t>
                </w:r>
              </w:p>
            </w:sdtContent>
          </w:sdt>
        </w:tc>
        <w:tc>
          <w:tcPr>
            <w:tcW w:w="4245" w:type="dxa"/>
          </w:tcPr>
          <w:sdt>
            <w:sdtPr>
              <w:alias w:val="Enter heading 7:"/>
              <w:tag w:val="Enter heading 7:"/>
              <w:id w:val="-1285109964"/>
              <w:placeholder>
                <w:docPart w:val="8C8403714B5D413F94C8087CA8BBE46F"/>
              </w:placeholder>
              <w:temporary/>
              <w:showingPlcHdr/>
              <w15:appearance w15:val="hidden"/>
            </w:sdtPr>
            <w:sdtEndPr/>
            <w:sdtContent>
              <w:p w:rsidR="002D2D78" w:rsidRDefault="002154DF">
                <w:pPr>
                  <w:pStyle w:val="Heading7"/>
                  <w:outlineLvl w:val="6"/>
                </w:pPr>
                <w:r>
                  <w:t>Heading 7</w:t>
                </w:r>
              </w:p>
            </w:sdtContent>
          </w:sdt>
          <w:sdt>
            <w:sdtPr>
              <w:alias w:val="Enter title:"/>
              <w:tag w:val="Enter title:"/>
              <w:id w:val="-68191202"/>
              <w:placeholder>
                <w:docPart w:val="7BDB2E3503E74ED890749583E71BCB9B"/>
              </w:placeholder>
              <w:temporary/>
              <w:showingPlcHdr/>
              <w15:appearance w15:val="hidden"/>
            </w:sdtPr>
            <w:sdtEndPr/>
            <w:sdtContent>
              <w:p w:rsidR="002D2D78" w:rsidRDefault="002154DF">
                <w:pPr>
                  <w:pStyle w:val="Title"/>
                </w:pPr>
                <w:r>
                  <w:t>Title</w:t>
                </w:r>
              </w:p>
            </w:sdtContent>
          </w:sdt>
          <w:sdt>
            <w:sdtPr>
              <w:alias w:val="Enter heading 3:"/>
              <w:tag w:val="Enter heading 3:"/>
              <w:id w:val="1452976482"/>
              <w:placeholder>
                <w:docPart w:val="1B7FD904C3B34588A2E795C9C71AD239"/>
              </w:placeholder>
              <w:temporary/>
              <w:showingPlcHdr/>
              <w15:appearance w15:val="hidden"/>
            </w:sdtPr>
            <w:sdtEndPr/>
            <w:sdtContent>
              <w:p w:rsidR="002D2D78" w:rsidRDefault="002154DF">
                <w:pPr>
                  <w:pStyle w:val="Heading3"/>
                  <w:outlineLvl w:val="2"/>
                </w:pPr>
                <w:r>
                  <w:t>Heading 3</w:t>
                </w:r>
              </w:p>
            </w:sdtContent>
          </w:sdt>
          <w:sdt>
            <w:sdtPr>
              <w:alias w:val="Enter table description:"/>
              <w:tag w:val="Enter table description:"/>
              <w:id w:val="-593548043"/>
              <w:placeholder>
                <w:docPart w:val="29BEAA493D934D7FB6BB916C10D88B21"/>
              </w:placeholder>
              <w:temporary/>
              <w:showingPlcHdr/>
              <w15:appearance w15:val="hidden"/>
            </w:sdtPr>
            <w:sdtEndPr/>
            <w:sdtContent>
              <w:p w:rsidR="0071088E" w:rsidRDefault="0071088E" w:rsidP="0071088E">
                <w:pPr>
                  <w:pStyle w:val="TableDescription"/>
                </w:pPr>
                <w:r>
                  <w:t>Table Description</w:t>
                </w:r>
              </w:p>
            </w:sdtContent>
          </w:sdt>
          <w:p w:rsidR="002D2D78" w:rsidRDefault="0071088E">
            <w:pPr>
              <w:spacing w:after="240" w:line="288" w:lineRule="auto"/>
            </w:pPr>
            <w:r>
              <w:rPr>
                <w:noProof/>
                <w:lang w:val="en-IN" w:eastAsia="en-IN"/>
              </w:rPr>
              <w:drawing>
                <wp:inline distT="0" distB="0" distL="0" distR="0" wp14:anchorId="5221D6F5" wp14:editId="22F46EEF">
                  <wp:extent cx="2687320" cy="3577590"/>
                  <wp:effectExtent l="0" t="0" r="0" b="3810"/>
                  <wp:docPr id="1" name="Picture 1" descr="Red, white, and pink radishes on a white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3C.jpg"/>
                          <pic:cNvPicPr/>
                        </pic:nvPicPr>
                        <pic:blipFill>
                          <a:blip r:embed="rId8"/>
                          <a:stretch>
                            <a:fillRect/>
                          </a:stretch>
                        </pic:blipFill>
                        <pic:spPr>
                          <a:xfrm>
                            <a:off x="0" y="0"/>
                            <a:ext cx="2687320" cy="3577590"/>
                          </a:xfrm>
                          <a:prstGeom prst="rect">
                            <a:avLst/>
                          </a:prstGeom>
                        </pic:spPr>
                      </pic:pic>
                    </a:graphicData>
                  </a:graphic>
                </wp:inline>
              </w:drawing>
            </w:r>
          </w:p>
        </w:tc>
      </w:tr>
      <w:tr w:rsidR="002D2D78" w:rsidTr="000C3A20">
        <w:trPr>
          <w:trHeight w:val="2736"/>
          <w:jc w:val="center"/>
        </w:trPr>
        <w:tc>
          <w:tcPr>
            <w:tcW w:w="5279" w:type="dxa"/>
            <w:tcMar>
              <w:right w:w="1037" w:type="dxa"/>
            </w:tcMar>
          </w:tcPr>
          <w:sdt>
            <w:sdtPr>
              <w:alias w:val="Enter quote:"/>
              <w:tag w:val="Enter quote:"/>
              <w:id w:val="114877328"/>
              <w:placeholder>
                <w:docPart w:val="97080E5A004D4F42BA84A6A0E53E27CD"/>
              </w:placeholder>
              <w:temporary/>
              <w:showingPlcHdr/>
              <w15:appearance w15:val="hidden"/>
            </w:sdtPr>
            <w:sdtEndPr/>
            <w:sdtContent>
              <w:p w:rsidR="002D2D78" w:rsidRDefault="002154DF">
                <w:pPr>
                  <w:pStyle w:val="IntenseQuote"/>
                  <w:spacing w:after="240"/>
                </w:pPr>
                <w:r w:rsidRPr="00E2601F">
                  <w:t>Use styles to easily format your Word documents in no time.</w:t>
                </w:r>
              </w:p>
            </w:sdtContent>
          </w:sdt>
          <w:sdt>
            <w:sdtPr>
              <w:alias w:val="Enter hours:"/>
              <w:tag w:val="Enter hours:"/>
              <w:id w:val="-845705134"/>
              <w:placeholder>
                <w:docPart w:val="AA34503E9A0F40D2A22DA9239F7B3ED8"/>
              </w:placeholder>
              <w:temporary/>
              <w:showingPlcHdr/>
              <w15:appearance w15:val="hidden"/>
            </w:sdtPr>
            <w:sdtEndPr/>
            <w:sdtContent>
              <w:p w:rsidR="002D2D78" w:rsidRDefault="002154DF">
                <w:pPr>
                  <w:pStyle w:val="Hours"/>
                  <w:spacing w:after="240"/>
                </w:pPr>
                <w:r>
                  <w:t>Hours</w:t>
                </w:r>
              </w:p>
            </w:sdtContent>
          </w:sdt>
          <w:sdt>
            <w:sdtPr>
              <w:alias w:val="Enter website:"/>
              <w:tag w:val="Enter website:"/>
              <w:id w:val="-244347102"/>
              <w:placeholder>
                <w:docPart w:val="57FE8501D4C340CBA2706EADAF472351"/>
              </w:placeholder>
              <w:temporary/>
              <w:showingPlcHdr/>
              <w15:appearance w15:val="hidden"/>
            </w:sdtPr>
            <w:sdtEndPr/>
            <w:sdtContent>
              <w:p w:rsidR="002D2D78" w:rsidRDefault="002154DF">
                <w:pPr>
                  <w:pStyle w:val="URL"/>
                </w:pPr>
                <w:r>
                  <w:t>Website</w:t>
                </w:r>
              </w:p>
            </w:sdtContent>
          </w:sdt>
        </w:tc>
        <w:tc>
          <w:tcPr>
            <w:tcW w:w="5279" w:type="dxa"/>
            <w:tcMar>
              <w:right w:w="1037" w:type="dxa"/>
            </w:tcMar>
          </w:tcPr>
          <w:sdt>
            <w:sdtPr>
              <w:alias w:val="Enter subtitle:"/>
              <w:tag w:val="Enter subtitle:"/>
              <w:id w:val="22985231"/>
              <w:placeholder>
                <w:docPart w:val="B07EE60CEA914B7BB79720E55496AC86"/>
              </w:placeholder>
              <w:temporary/>
              <w:showingPlcHdr/>
              <w15:appearance w15:val="hidden"/>
            </w:sdtPr>
            <w:sdtEndPr/>
            <w:sdtContent>
              <w:p w:rsidR="002D2D78" w:rsidRDefault="002154DF">
                <w:pPr>
                  <w:pStyle w:val="Subtitle"/>
                </w:pPr>
                <w:r>
                  <w:t>Subtitle</w:t>
                </w:r>
              </w:p>
            </w:sdtContent>
          </w:sdt>
          <w:sdt>
            <w:sdtPr>
              <w:alias w:val="Enter heading 3:"/>
              <w:tag w:val="Enter heading 3:"/>
              <w:id w:val="-576049894"/>
              <w:placeholder>
                <w:docPart w:val="CD3EEC7197304C92B59850FD49C1040A"/>
              </w:placeholder>
              <w:temporary/>
              <w:showingPlcHdr/>
              <w15:appearance w15:val="hidden"/>
            </w:sdtPr>
            <w:sdtEndPr/>
            <w:sdtContent>
              <w:p w:rsidR="002D2D78" w:rsidRDefault="002154DF">
                <w:pPr>
                  <w:pStyle w:val="Heading3"/>
                  <w:outlineLvl w:val="2"/>
                </w:pPr>
                <w:r>
                  <w:t>Heading 3</w:t>
                </w:r>
              </w:p>
            </w:sdtContent>
          </w:sdt>
          <w:p w:rsidR="002D2D78" w:rsidRDefault="003C7B01">
            <w:pPr>
              <w:pStyle w:val="Address"/>
            </w:pPr>
            <w:sdt>
              <w:sdtPr>
                <w:alias w:val="Enter street address:"/>
                <w:tag w:val="Enter street address:"/>
                <w:id w:val="1527219430"/>
                <w:placeholder>
                  <w:docPart w:val="7FBD6C8492834C0DB4087882FC097616"/>
                </w:placeholder>
                <w:temporary/>
                <w:showingPlcHdr/>
                <w15:appearance w15:val="hidden"/>
              </w:sdtPr>
              <w:sdtEndPr/>
              <w:sdtContent>
                <w:r w:rsidR="002154DF">
                  <w:t>Street Address</w:t>
                </w:r>
              </w:sdtContent>
            </w:sdt>
            <w:r w:rsidR="00F214A2">
              <w:t xml:space="preserve">, </w:t>
            </w:r>
            <w:sdt>
              <w:sdtPr>
                <w:alias w:val="Enter City, ST ZIP Code:"/>
                <w:tag w:val="Enter City, ST ZIP Code:"/>
                <w:id w:val="-1557308539"/>
                <w:placeholder>
                  <w:docPart w:val="00FA09CC0A1743EE851B1451B5089E8C"/>
                </w:placeholder>
                <w:temporary/>
                <w:showingPlcHdr/>
                <w15:appearance w15:val="hidden"/>
              </w:sdtPr>
              <w:sdtEndPr/>
              <w:sdtContent>
                <w:r w:rsidR="00F214A2">
                  <w:t>City, ST ZIP Code</w:t>
                </w:r>
              </w:sdtContent>
            </w:sdt>
          </w:p>
          <w:sdt>
            <w:sdtPr>
              <w:alias w:val="Enter phone:"/>
              <w:tag w:val="Enter phone:"/>
              <w:id w:val="-2131925445"/>
              <w:placeholder>
                <w:docPart w:val="E42C0A055CDD4BBC8676DB86E873F8BA"/>
              </w:placeholder>
              <w:temporary/>
              <w:showingPlcHdr/>
              <w15:appearance w15:val="hidden"/>
            </w:sdtPr>
            <w:sdtEndPr/>
            <w:sdtContent>
              <w:p w:rsidR="002D2D78" w:rsidRDefault="002154DF">
                <w:pPr>
                  <w:pStyle w:val="Phone"/>
                </w:pPr>
                <w:r>
                  <w:t>Telephone</w:t>
                </w:r>
              </w:p>
            </w:sdtContent>
          </w:sdt>
        </w:tc>
        <w:tc>
          <w:tcPr>
            <w:tcW w:w="4245" w:type="dxa"/>
          </w:tcPr>
          <w:sdt>
            <w:sdtPr>
              <w:alias w:val="Enter subtitle:"/>
              <w:tag w:val="Enter subtitle:"/>
              <w:id w:val="-1458871814"/>
              <w:placeholder>
                <w:docPart w:val="3B57B310B25747A885DC4D3757915536"/>
              </w:placeholder>
              <w:temporary/>
              <w:showingPlcHdr/>
              <w15:appearance w15:val="hidden"/>
            </w:sdtPr>
            <w:sdtEndPr/>
            <w:sdtContent>
              <w:p w:rsidR="002D2D78" w:rsidRDefault="002154DF">
                <w:pPr>
                  <w:pStyle w:val="Subtitle"/>
                </w:pPr>
                <w:r>
                  <w:t>Subtitle</w:t>
                </w:r>
              </w:p>
            </w:sdtContent>
          </w:sdt>
          <w:sdt>
            <w:sdtPr>
              <w:alias w:val="Enter heading 8:"/>
              <w:tag w:val="Enter heading 8:"/>
              <w:id w:val="1172218666"/>
              <w:placeholder>
                <w:docPart w:val="69CF8B8AD646406E980A4E92565ED28D"/>
              </w:placeholder>
              <w:temporary/>
              <w:showingPlcHdr/>
              <w15:appearance w15:val="hidden"/>
            </w:sdtPr>
            <w:sdtEndPr/>
            <w:sdtContent>
              <w:p w:rsidR="002D2D78" w:rsidRDefault="002154DF">
                <w:pPr>
                  <w:pStyle w:val="Heading8"/>
                  <w:outlineLvl w:val="7"/>
                </w:pPr>
                <w:r>
                  <w:t>Heading 8</w:t>
                </w:r>
              </w:p>
            </w:sdtContent>
          </w:sdt>
          <w:p w:rsidR="002D2D78" w:rsidRDefault="003C7B01">
            <w:pPr>
              <w:pStyle w:val="Address"/>
            </w:pPr>
            <w:sdt>
              <w:sdtPr>
                <w:alias w:val="Enter street address:"/>
                <w:tag w:val="Enter street address:"/>
                <w:id w:val="-1481922314"/>
                <w:placeholder>
                  <w:docPart w:val="61590C361612446F96BA72570B3BC527"/>
                </w:placeholder>
                <w:temporary/>
                <w:showingPlcHdr/>
                <w15:appearance w15:val="hidden"/>
              </w:sdtPr>
              <w:sdtEndPr/>
              <w:sdtContent>
                <w:r w:rsidR="002154DF">
                  <w:t>Street Address</w:t>
                </w:r>
              </w:sdtContent>
            </w:sdt>
            <w:r w:rsidR="00F214A2">
              <w:t xml:space="preserve">, </w:t>
            </w:r>
            <w:sdt>
              <w:sdtPr>
                <w:alias w:val="Enter City, ST ZIP Code:"/>
                <w:tag w:val="Enter City, ST ZIP Code:"/>
                <w:id w:val="315231420"/>
                <w:placeholder>
                  <w:docPart w:val="A19A841A0C9944189DF7B58FBD937F00"/>
                </w:placeholder>
                <w:temporary/>
                <w:showingPlcHdr/>
                <w15:appearance w15:val="hidden"/>
              </w:sdtPr>
              <w:sdtEndPr/>
              <w:sdtContent>
                <w:r w:rsidR="00F214A2">
                  <w:t>City, ST ZIP Code</w:t>
                </w:r>
              </w:sdtContent>
            </w:sdt>
          </w:p>
          <w:sdt>
            <w:sdtPr>
              <w:alias w:val="Enter phone:"/>
              <w:tag w:val="Enter phone:"/>
              <w:id w:val="-1837917806"/>
              <w:placeholder>
                <w:docPart w:val="545DB5B58F1D4817A97A2E5ACACE3E96"/>
              </w:placeholder>
              <w:temporary/>
              <w:showingPlcHdr/>
              <w15:appearance w15:val="hidden"/>
            </w:sdtPr>
            <w:sdtEndPr/>
            <w:sdtContent>
              <w:p w:rsidR="002D2D78" w:rsidRDefault="002154DF">
                <w:pPr>
                  <w:pStyle w:val="Phone"/>
                </w:pPr>
                <w:r>
                  <w:t>Telephone</w:t>
                </w:r>
              </w:p>
            </w:sdtContent>
          </w:sdt>
        </w:tc>
      </w:tr>
      <w:tr w:rsidR="002D2D78" w:rsidTr="000C3A20">
        <w:trPr>
          <w:trHeight w:val="9144"/>
          <w:jc w:val="center"/>
        </w:trPr>
        <w:tc>
          <w:tcPr>
            <w:tcW w:w="5279" w:type="dxa"/>
            <w:tcMar>
              <w:top w:w="216" w:type="dxa"/>
              <w:right w:w="1037" w:type="dxa"/>
            </w:tcMar>
          </w:tcPr>
          <w:sdt>
            <w:sdtPr>
              <w:alias w:val="Enter heading 7:"/>
              <w:tag w:val="Enter heading 7:"/>
              <w:id w:val="-317880954"/>
              <w:placeholder>
                <w:docPart w:val="B35B75CE41FA4BBBBB5281DD9EFF72B8"/>
              </w:placeholder>
              <w:temporary/>
              <w:showingPlcHdr/>
              <w15:appearance w15:val="hidden"/>
            </w:sdtPr>
            <w:sdtEndPr/>
            <w:sdtContent>
              <w:p w:rsidR="002D2D78" w:rsidRDefault="002154DF">
                <w:pPr>
                  <w:pStyle w:val="Heading7"/>
                  <w:outlineLvl w:val="6"/>
                </w:pPr>
                <w:r>
                  <w:t>Heading 7</w:t>
                </w:r>
              </w:p>
            </w:sdtContent>
          </w:sdt>
          <w:p w:rsidR="002D2D78" w:rsidRDefault="003C7B01">
            <w:pPr>
              <w:pStyle w:val="Heading2"/>
              <w:outlineLvl w:val="1"/>
            </w:pPr>
            <w:sdt>
              <w:sdtPr>
                <w:alias w:val="Enter heading 2:"/>
                <w:tag w:val="Enter heading 2:"/>
                <w:id w:val="2080014404"/>
                <w:placeholder>
                  <w:docPart w:val="7B5563AFFEFD4236BC6019602722F3B0"/>
                </w:placeholder>
                <w:temporary/>
                <w:showingPlcHdr/>
                <w15:appearance w15:val="hidden"/>
              </w:sdtPr>
              <w:sdtEndPr/>
              <w:sdtContent>
                <w:r w:rsidR="002154DF">
                  <w:t>Heading 2</w:t>
                </w:r>
              </w:sdtContent>
            </w:sdt>
          </w:p>
          <w:sdt>
            <w:sdtPr>
              <w:alias w:val="Enter heading 9:"/>
              <w:tag w:val="Enter heading 9:"/>
              <w:id w:val="-1213343241"/>
              <w:placeholder>
                <w:docPart w:val="925D8EC45F7E4AD69F010A8F48CCDE33"/>
              </w:placeholder>
              <w:temporary/>
              <w:showingPlcHdr/>
              <w15:appearance w15:val="hidden"/>
            </w:sdtPr>
            <w:sdtEndPr/>
            <w:sdtContent>
              <w:p w:rsidR="002D2D78" w:rsidRDefault="002154DF">
                <w:pPr>
                  <w:pStyle w:val="Heading9"/>
                  <w:spacing w:after="240"/>
                  <w:outlineLvl w:val="8"/>
                </w:pPr>
                <w:r>
                  <w:t>Heading 9</w:t>
                </w:r>
              </w:p>
            </w:sdtContent>
          </w:sdt>
          <w:sdt>
            <w:sdtPr>
              <w:alias w:val="Enter heading 4:"/>
              <w:tag w:val="Enter heading 4:"/>
              <w:id w:val="-372006728"/>
              <w:placeholder>
                <w:docPart w:val="5A39B9FDC55B47BE8DCDF00816F9DFD5"/>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466010078"/>
              <w:placeholder>
                <w:docPart w:val="402E031D525D4D96BEC71A1663B1B719"/>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9193269"/>
              <w:placeholder>
                <w:docPart w:val="E010C8E05EA04D519C0B9CDAED766309"/>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677876042"/>
              <w:placeholder>
                <w:docPart w:val="D2E09AD9D09D43A4B4E1CB57DEE4BAEC"/>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174914466"/>
              <w:placeholder>
                <w:docPart w:val="8AEAD446406543F192ADE8E78435FE0A"/>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7337784"/>
              <w:placeholder>
                <w:docPart w:val="C11A3741D6A546DD9CE8B333CEA0589A"/>
              </w:placeholder>
              <w:temporary/>
              <w:showingPlcHdr/>
              <w15:appearance w15:val="hidden"/>
            </w:sdtPr>
            <w:sdtEndPr/>
            <w:sdtContent>
              <w:p w:rsidR="002D2D78" w:rsidRDefault="002154DF">
                <w:pPr>
                  <w:pStyle w:val="Heading6"/>
                  <w:outlineLvl w:val="5"/>
                  <w:rPr>
                    <w:rFonts w:asciiTheme="minorHAnsi" w:eastAsiaTheme="minorHAnsi" w:hAnsiTheme="minorHAnsi" w:cstheme="minorBidi"/>
                    <w:color w:val="auto"/>
                  </w:rPr>
                </w:pPr>
                <w:r>
                  <w:t>Heading 6</w:t>
                </w:r>
              </w:p>
            </w:sdtContent>
          </w:sdt>
          <w:sdt>
            <w:sdtPr>
              <w:alias w:val="Enter heading 4:"/>
              <w:tag w:val="Enter heading 4:"/>
              <w:id w:val="-1067953924"/>
              <w:placeholder>
                <w:docPart w:val="0DCCE5BCC5F0476691C1CEE1C3386EFB"/>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512582582"/>
              <w:placeholder>
                <w:docPart w:val="1C9BA52D1B2447C4BEFAA80934D97FAB"/>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2073800573"/>
              <w:placeholder>
                <w:docPart w:val="CA40525C6DD64609B7E4EAABC7F5210F"/>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304591330"/>
              <w:placeholder>
                <w:docPart w:val="6F488B99319042CFB75344E404680953"/>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856963740"/>
              <w:placeholder>
                <w:docPart w:val="F70A24BFDE2946C099EAB63E5443DD04"/>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442528674"/>
              <w:placeholder>
                <w:docPart w:val="60D4AF8DC9F049E3B23853C79947C8B3"/>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10052326"/>
              <w:placeholder>
                <w:docPart w:val="60BC9172803240079ADA75440127F687"/>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2055993799"/>
              <w:placeholder>
                <w:docPart w:val="59400F67842146C98AC5FFDDC69D160B"/>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58621460"/>
              <w:placeholder>
                <w:docPart w:val="0273A38180C14C71ABA2361D865FAF88"/>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492175249"/>
              <w:placeholder>
                <w:docPart w:val="88448259DA164FB791B3E4F9D3AC7F24"/>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639119238"/>
              <w:placeholder>
                <w:docPart w:val="07C683B0632940EBB8246297068D92AD"/>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901173759"/>
              <w:placeholder>
                <w:docPart w:val="9DD3E672D90D415DB335E28867656603"/>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676103339"/>
              <w:placeholder>
                <w:docPart w:val="F9BE3E0D0464464B8E952FC09C694822"/>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904026686"/>
              <w:placeholder>
                <w:docPart w:val="18976D47B0144196BB073574FD7DB357"/>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310089617"/>
              <w:placeholder>
                <w:docPart w:val="6D079A3D81264DE2B39AE375A8D4D267"/>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850676886"/>
              <w:placeholder>
                <w:docPart w:val="FBDB3F2759CB4A7C936817B9F7FB0C67"/>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989325135"/>
              <w:placeholder>
                <w:docPart w:val="C0B8EEDD54B94C07B2D4C22495294AEF"/>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873520857"/>
              <w:placeholder>
                <w:docPart w:val="7497B4E9ADB84EE288CC5DD568ACEDD1"/>
              </w:placeholder>
              <w:temporary/>
              <w:showingPlcHdr/>
              <w15:appearance w15:val="hidden"/>
            </w:sdtPr>
            <w:sdtEndPr/>
            <w:sdtContent>
              <w:p w:rsidR="002D2D78" w:rsidRDefault="002154DF">
                <w:pPr>
                  <w:pStyle w:val="Heading6"/>
                  <w:outlineLvl w:val="5"/>
                </w:pPr>
                <w:r>
                  <w:t>Heading 6</w:t>
                </w:r>
              </w:p>
            </w:sdtContent>
          </w:sdt>
        </w:tc>
        <w:tc>
          <w:tcPr>
            <w:tcW w:w="5279" w:type="dxa"/>
            <w:tcMar>
              <w:top w:w="216" w:type="dxa"/>
              <w:right w:w="1037" w:type="dxa"/>
            </w:tcMar>
          </w:tcPr>
          <w:sdt>
            <w:sdtPr>
              <w:alias w:val="Enter heading 7:"/>
              <w:tag w:val="Enter heading 7:"/>
              <w:id w:val="-503206220"/>
              <w:placeholder>
                <w:docPart w:val="617008EC6A1546D2B615CAD929E8FA88"/>
              </w:placeholder>
              <w:temporary/>
              <w:showingPlcHdr/>
              <w15:appearance w15:val="hidden"/>
            </w:sdtPr>
            <w:sdtEndPr/>
            <w:sdtContent>
              <w:p w:rsidR="002D2D78" w:rsidRDefault="002154DF">
                <w:pPr>
                  <w:pStyle w:val="Heading7"/>
                  <w:outlineLvl w:val="6"/>
                </w:pPr>
                <w:r>
                  <w:t>Heading 7</w:t>
                </w:r>
              </w:p>
            </w:sdtContent>
          </w:sdt>
          <w:p w:rsidR="002D2D78" w:rsidRDefault="003C7B01">
            <w:pPr>
              <w:pStyle w:val="Heading2"/>
              <w:outlineLvl w:val="1"/>
            </w:pPr>
            <w:sdt>
              <w:sdtPr>
                <w:alias w:val="Enter heading 2:"/>
                <w:tag w:val="Enter heading 2:"/>
                <w:id w:val="329643429"/>
                <w:placeholder>
                  <w:docPart w:val="8B7292F6DB23461791540FB35398CCA3"/>
                </w:placeholder>
                <w:temporary/>
                <w:showingPlcHdr/>
                <w15:appearance w15:val="hidden"/>
              </w:sdtPr>
              <w:sdtEndPr/>
              <w:sdtContent>
                <w:r w:rsidR="002154DF">
                  <w:t>Heading 2</w:t>
                </w:r>
              </w:sdtContent>
            </w:sdt>
          </w:p>
          <w:sdt>
            <w:sdtPr>
              <w:alias w:val="Enter heading 9:"/>
              <w:tag w:val="Enter heading 9:"/>
              <w:id w:val="-1106116892"/>
              <w:placeholder>
                <w:docPart w:val="348855BE107D43418ABC64FC8BE8FDCA"/>
              </w:placeholder>
              <w:temporary/>
              <w:showingPlcHdr/>
              <w15:appearance w15:val="hidden"/>
            </w:sdtPr>
            <w:sdtEndPr/>
            <w:sdtContent>
              <w:p w:rsidR="002D2D78" w:rsidRDefault="002154DF">
                <w:pPr>
                  <w:pStyle w:val="Heading9"/>
                  <w:spacing w:after="240"/>
                  <w:outlineLvl w:val="8"/>
                </w:pPr>
                <w:r>
                  <w:t>Heading 9</w:t>
                </w:r>
              </w:p>
            </w:sdtContent>
          </w:sdt>
          <w:sdt>
            <w:sdtPr>
              <w:alias w:val="Enter heading 4:"/>
              <w:tag w:val="Enter heading 4:"/>
              <w:id w:val="-1054074227"/>
              <w:placeholder>
                <w:docPart w:val="97101B47CD0140149310EB6B7CE5CFCD"/>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324211949"/>
              <w:placeholder>
                <w:docPart w:val="CACCE480151947D88EEA3F599AE1CDCB"/>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855716934"/>
              <w:placeholder>
                <w:docPart w:val="417CB74ECF254CCA920801930DE130C9"/>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797284695"/>
              <w:placeholder>
                <w:docPart w:val="936555406218417EABC50EFADEA28A06"/>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468775876"/>
              <w:placeholder>
                <w:docPart w:val="9B873FA130F94FFD93CAE47515A61E3F"/>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600829566"/>
              <w:placeholder>
                <w:docPart w:val="59E72744252245B09120B26D997BD938"/>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623903103"/>
              <w:placeholder>
                <w:docPart w:val="F862361653AD49069549FBE041FA8331"/>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369376923"/>
              <w:placeholder>
                <w:docPart w:val="B4AF7CF6017B45AD83FED1F7D974C250"/>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462298876"/>
              <w:placeholder>
                <w:docPart w:val="6F1F2EF70FDE4A05A9BE0F553D67C504"/>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2096974970"/>
              <w:placeholder>
                <w:docPart w:val="E1EC2C6EA7B346798C38BC86A85F0D3D"/>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714477418"/>
              <w:placeholder>
                <w:docPart w:val="961C33830ECC45FFB9D7D476E9900273"/>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302524717"/>
              <w:placeholder>
                <w:docPart w:val="6383BFB484AB4B75952C974FCBD79D0F"/>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096987167"/>
              <w:placeholder>
                <w:docPart w:val="0FDE997C44064C1AAEFAD60076F65560"/>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240017201"/>
              <w:placeholder>
                <w:docPart w:val="D985764C4AA84A87A7954E0819CF4E77"/>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482584806"/>
              <w:placeholder>
                <w:docPart w:val="C9F3DD3C28964FCDBF2536F37EC58540"/>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595480481"/>
              <w:placeholder>
                <w:docPart w:val="37BEDAF404214437AE976052DB79D73A"/>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2080901342"/>
              <w:placeholder>
                <w:docPart w:val="D48E3DEBE8494612A4E0FAA56D4E0484"/>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094600477"/>
              <w:placeholder>
                <w:docPart w:val="A8398BC1531E46C09178A331803F2DEF"/>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950821659"/>
              <w:placeholder>
                <w:docPart w:val="5B1B7747B33848F582C6EFE4CAF12284"/>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011597197"/>
              <w:placeholder>
                <w:docPart w:val="32A35BF7E59C436BBFC6024AE75169E8"/>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796446399"/>
              <w:placeholder>
                <w:docPart w:val="5DDE1F51DAC14854B3664E9E639BA832"/>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320430446"/>
              <w:placeholder>
                <w:docPart w:val="AACDD18FD9574A9598BC5BBF9D266673"/>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640719122"/>
              <w:placeholder>
                <w:docPart w:val="525DE4F6AA2B4AB5A3079B488D18BF97"/>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309477126"/>
              <w:placeholder>
                <w:docPart w:val="AB515629C216453E9C3595741665E794"/>
              </w:placeholder>
              <w:temporary/>
              <w:showingPlcHdr/>
              <w15:appearance w15:val="hidden"/>
            </w:sdtPr>
            <w:sdtEndPr/>
            <w:sdtContent>
              <w:p w:rsidR="002D2D78" w:rsidRDefault="002154DF">
                <w:pPr>
                  <w:pStyle w:val="Heading6"/>
                  <w:outlineLvl w:val="5"/>
                </w:pPr>
                <w:r>
                  <w:t>Heading 6</w:t>
                </w:r>
              </w:p>
            </w:sdtContent>
          </w:sdt>
        </w:tc>
        <w:tc>
          <w:tcPr>
            <w:tcW w:w="4245" w:type="dxa"/>
            <w:tcMar>
              <w:top w:w="216" w:type="dxa"/>
            </w:tcMar>
          </w:tcPr>
          <w:sdt>
            <w:sdtPr>
              <w:alias w:val="Enter heading 7:"/>
              <w:tag w:val="Enter heading 7:"/>
              <w:id w:val="2145379924"/>
              <w:placeholder>
                <w:docPart w:val="7F5F1507AB094F8BBEF3973B1296D80E"/>
              </w:placeholder>
              <w:temporary/>
              <w:showingPlcHdr/>
              <w15:appearance w15:val="hidden"/>
            </w:sdtPr>
            <w:sdtEndPr/>
            <w:sdtContent>
              <w:p w:rsidR="002D2D78" w:rsidRDefault="002154DF">
                <w:pPr>
                  <w:pStyle w:val="Heading7"/>
                  <w:outlineLvl w:val="6"/>
                </w:pPr>
                <w:r>
                  <w:t>Heading 7</w:t>
                </w:r>
              </w:p>
            </w:sdtContent>
          </w:sdt>
          <w:p w:rsidR="002D2D78" w:rsidRDefault="003C7B01">
            <w:pPr>
              <w:pStyle w:val="Heading2"/>
              <w:outlineLvl w:val="1"/>
            </w:pPr>
            <w:sdt>
              <w:sdtPr>
                <w:alias w:val="Enter heading 2:"/>
                <w:tag w:val="Enter heading 2:"/>
                <w:id w:val="810060407"/>
                <w:placeholder>
                  <w:docPart w:val="43CE104DA2234D5FAA54670B55488C40"/>
                </w:placeholder>
                <w:temporary/>
                <w:showingPlcHdr/>
                <w15:appearance w15:val="hidden"/>
              </w:sdtPr>
              <w:sdtEndPr/>
              <w:sdtContent>
                <w:r w:rsidR="002154DF">
                  <w:t>Heading 2</w:t>
                </w:r>
              </w:sdtContent>
            </w:sdt>
          </w:p>
          <w:sdt>
            <w:sdtPr>
              <w:alias w:val="Enter heading 9:"/>
              <w:tag w:val="Enter heading 9:"/>
              <w:id w:val="-401300192"/>
              <w:placeholder>
                <w:docPart w:val="B371E9DD0ADF4087A64C6039D5C25A70"/>
              </w:placeholder>
              <w:temporary/>
              <w:showingPlcHdr/>
              <w15:appearance w15:val="hidden"/>
            </w:sdtPr>
            <w:sdtEndPr/>
            <w:sdtContent>
              <w:p w:rsidR="002D2D78" w:rsidRDefault="002154DF">
                <w:pPr>
                  <w:pStyle w:val="Heading9"/>
                  <w:spacing w:after="240"/>
                  <w:outlineLvl w:val="8"/>
                </w:pPr>
                <w:r>
                  <w:t>Heading 9</w:t>
                </w:r>
              </w:p>
            </w:sdtContent>
          </w:sdt>
          <w:sdt>
            <w:sdtPr>
              <w:alias w:val="Enter heading 4:"/>
              <w:tag w:val="Enter heading 4:"/>
              <w:id w:val="-1666473478"/>
              <w:placeholder>
                <w:docPart w:val="A8CBA119C4E14C4BAA048D2FFA021EB9"/>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335024152"/>
              <w:placeholder>
                <w:docPart w:val="5E0309181E2D46D6A7C0C7D5006952FD"/>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731425081"/>
              <w:placeholder>
                <w:docPart w:val="BC95AAE82718433AB1D713ED6286C8BA"/>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437252464"/>
              <w:placeholder>
                <w:docPart w:val="BE247FF1E35F4362B1C6215C5157F120"/>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589903722"/>
              <w:placeholder>
                <w:docPart w:val="86157D25501A41948F84B1E0CD443EE8"/>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984280661"/>
              <w:placeholder>
                <w:docPart w:val="BA3A491A705C4A719C8B8063300645B8"/>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907066573"/>
              <w:placeholder>
                <w:docPart w:val="D290383B962E4DB0913B3FC20D8551D7"/>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349115096"/>
              <w:placeholder>
                <w:docPart w:val="A5C75A9D378941A5B3B94C1D7D8C0AAE"/>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807609290"/>
              <w:placeholder>
                <w:docPart w:val="8E58ACFB85D1410A8ECC8F1291F63828"/>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427737978"/>
              <w:placeholder>
                <w:docPart w:val="D4CE059EEE734BAABCCA1E11A11BC7A4"/>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693498151"/>
              <w:placeholder>
                <w:docPart w:val="6B99867810814313B3A389E969458D38"/>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826677813"/>
              <w:placeholder>
                <w:docPart w:val="9FD31C6AE094475FAE9FFFC76884F2FC"/>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78480508"/>
              <w:placeholder>
                <w:docPart w:val="5DE108D2CAE541A3872D5DFF9431BB43"/>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656523237"/>
              <w:placeholder>
                <w:docPart w:val="D1DB2F126AA4476F948D53A7052BCE58"/>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310135846"/>
              <w:placeholder>
                <w:docPart w:val="3898F4927A81429DBBD07136E1BEF665"/>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313487730"/>
              <w:placeholder>
                <w:docPart w:val="BB24F923E238454EA4085CAAB7B36BB4"/>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974879118"/>
              <w:placeholder>
                <w:docPart w:val="5789F04AC5084C779185F6F20FA67A4C"/>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1812166314"/>
              <w:placeholder>
                <w:docPart w:val="F82A73B7325944E49F340938440C205A"/>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86044676"/>
              <w:placeholder>
                <w:docPart w:val="82FE09EAB6A34E799E9CB71B27D479D4"/>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103607792"/>
              <w:placeholder>
                <w:docPart w:val="2835AFC1F92841B1A24647A787D5572A"/>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974369088"/>
              <w:placeholder>
                <w:docPart w:val="3EA214893BE54734ADD09C9BA5CD6927"/>
              </w:placeholder>
              <w:temporary/>
              <w:showingPlcHdr/>
              <w15:appearance w15:val="hidden"/>
            </w:sdtPr>
            <w:sdtEndPr/>
            <w:sdtContent>
              <w:p w:rsidR="002D2D78" w:rsidRDefault="002154DF">
                <w:pPr>
                  <w:pStyle w:val="Heading6"/>
                  <w:outlineLvl w:val="5"/>
                </w:pPr>
                <w:r>
                  <w:t>Heading 6</w:t>
                </w:r>
              </w:p>
            </w:sdtContent>
          </w:sdt>
          <w:sdt>
            <w:sdtPr>
              <w:alias w:val="Enter heading 4:"/>
              <w:tag w:val="Enter heading 4:"/>
              <w:id w:val="1816920100"/>
              <w:placeholder>
                <w:docPart w:val="32C56B26C00B4900865D979F58943984"/>
              </w:placeholder>
              <w:temporary/>
              <w:showingPlcHdr/>
              <w15:appearance w15:val="hidden"/>
            </w:sdtPr>
            <w:sdtEndPr/>
            <w:sdtContent>
              <w:p w:rsidR="002D2D78" w:rsidRDefault="002154DF">
                <w:pPr>
                  <w:pStyle w:val="Heading4"/>
                  <w:outlineLvl w:val="3"/>
                </w:pPr>
                <w:r>
                  <w:t>Heading 4</w:t>
                </w:r>
              </w:p>
            </w:sdtContent>
          </w:sdt>
          <w:sdt>
            <w:sdtPr>
              <w:alias w:val="Enter heading 5:"/>
              <w:tag w:val="Enter heading 5:"/>
              <w:id w:val="-1319190960"/>
              <w:placeholder>
                <w:docPart w:val="E0E2690FAAEB4B4E978F0B39D9D1F15C"/>
              </w:placeholder>
              <w:temporary/>
              <w:showingPlcHdr/>
              <w15:appearance w15:val="hidden"/>
            </w:sdtPr>
            <w:sdtEndPr/>
            <w:sdtContent>
              <w:p w:rsidR="002D2D78" w:rsidRDefault="002154DF">
                <w:pPr>
                  <w:pStyle w:val="Heading5"/>
                  <w:outlineLvl w:val="4"/>
                </w:pPr>
                <w:r>
                  <w:t>Heading 5</w:t>
                </w:r>
              </w:p>
            </w:sdtContent>
          </w:sdt>
          <w:sdt>
            <w:sdtPr>
              <w:alias w:val="Enter heading 6:"/>
              <w:tag w:val="Enter heading 6:"/>
              <w:id w:val="2023975580"/>
              <w:placeholder>
                <w:docPart w:val="193D250961C04E528E0CB0828EF03AA4"/>
              </w:placeholder>
              <w:temporary/>
              <w:showingPlcHdr/>
              <w15:appearance w15:val="hidden"/>
            </w:sdtPr>
            <w:sdtEndPr/>
            <w:sdtContent>
              <w:p w:rsidR="002D2D78" w:rsidRDefault="002154DF">
                <w:pPr>
                  <w:pStyle w:val="Heading6"/>
                  <w:outlineLvl w:val="5"/>
                </w:pPr>
                <w:r>
                  <w:t>Heading 6</w:t>
                </w:r>
              </w:p>
            </w:sdtContent>
          </w:sdt>
        </w:tc>
      </w:tr>
      <w:tr w:rsidR="002D2D78" w:rsidTr="000C3A20">
        <w:trPr>
          <w:trHeight w:val="720"/>
          <w:jc w:val="center"/>
        </w:trPr>
        <w:sdt>
          <w:sdtPr>
            <w:alias w:val="Enter quote:"/>
            <w:tag w:val="Enter quote:"/>
            <w:id w:val="248402578"/>
            <w:placeholder>
              <w:docPart w:val="5BF8EBE444B145B58AF8C0F1EADC8730"/>
            </w:placeholder>
            <w:temporary/>
            <w:showingPlcHdr/>
            <w15:appearance w15:val="hidden"/>
          </w:sdtPr>
          <w:sdtEndPr/>
          <w:sdtContent>
            <w:tc>
              <w:tcPr>
                <w:tcW w:w="5279" w:type="dxa"/>
                <w:tcMar>
                  <w:right w:w="1037" w:type="dxa"/>
                </w:tcMar>
              </w:tcPr>
              <w:p w:rsidR="002D2D78" w:rsidRDefault="002154DF">
                <w:pPr>
                  <w:pStyle w:val="IntenseQuote"/>
                  <w:spacing w:after="240"/>
                </w:pPr>
                <w:r>
                  <w:t>Use styles to easily format your Word documents in no time.</w:t>
                </w:r>
              </w:p>
            </w:tc>
          </w:sdtContent>
        </w:sdt>
        <w:sdt>
          <w:sdtPr>
            <w:alias w:val="Enter quote:"/>
            <w:tag w:val="Enter quote:"/>
            <w:id w:val="2134045841"/>
            <w:placeholder>
              <w:docPart w:val="683AA778BC854D6AAE3A1333C7FAC291"/>
            </w:placeholder>
            <w:temporary/>
            <w:showingPlcHdr/>
            <w15:appearance w15:val="hidden"/>
          </w:sdtPr>
          <w:sdtEndPr/>
          <w:sdtContent>
            <w:tc>
              <w:tcPr>
                <w:tcW w:w="5279" w:type="dxa"/>
                <w:tcMar>
                  <w:right w:w="1037" w:type="dxa"/>
                </w:tcMar>
              </w:tcPr>
              <w:p w:rsidR="002D2D78" w:rsidRDefault="002154DF">
                <w:pPr>
                  <w:pStyle w:val="IntenseQuote"/>
                  <w:spacing w:after="240"/>
                </w:pPr>
                <w:r>
                  <w:t>On the Home tab of the ribbon, check out Styles</w:t>
                </w:r>
              </w:p>
            </w:tc>
          </w:sdtContent>
        </w:sdt>
        <w:sdt>
          <w:sdtPr>
            <w:alias w:val="Enter quote:"/>
            <w:tag w:val="Enter quote:"/>
            <w:id w:val="-785426661"/>
            <w:placeholder>
              <w:docPart w:val="0D2978A7B6544F72A0E1EE422EF04EC6"/>
            </w:placeholder>
            <w:temporary/>
            <w:showingPlcHdr/>
            <w15:appearance w15:val="hidden"/>
          </w:sdtPr>
          <w:sdtEndPr/>
          <w:sdtContent>
            <w:tc>
              <w:tcPr>
                <w:tcW w:w="4245" w:type="dxa"/>
              </w:tcPr>
              <w:p w:rsidR="002D2D78" w:rsidRDefault="002154DF">
                <w:pPr>
                  <w:pStyle w:val="IntenseQuote"/>
                  <w:spacing w:after="240"/>
                </w:pPr>
                <w:r>
                  <w:t>Find even more easy-to-use tools on the Insert tab</w:t>
                </w:r>
              </w:p>
            </w:tc>
          </w:sdtContent>
        </w:sdt>
      </w:tr>
      <w:tr w:rsidR="002D2D78" w:rsidTr="000C3A20">
        <w:trPr>
          <w:trHeight w:val="720"/>
          <w:jc w:val="center"/>
        </w:trPr>
        <w:tc>
          <w:tcPr>
            <w:tcW w:w="5279" w:type="dxa"/>
            <w:tcMar>
              <w:right w:w="1037" w:type="dxa"/>
            </w:tcMar>
            <w:vAlign w:val="bottom"/>
          </w:tcPr>
          <w:sdt>
            <w:sdtPr>
              <w:alias w:val="Enter phone:"/>
              <w:tag w:val="Enter phone:"/>
              <w:id w:val="767277697"/>
              <w:placeholder>
                <w:docPart w:val="E874B54BC398488FB6829D72B4D41A38"/>
              </w:placeholder>
              <w:temporary/>
              <w:showingPlcHdr/>
              <w15:appearance w15:val="hidden"/>
            </w:sdtPr>
            <w:sdtEndPr/>
            <w:sdtContent>
              <w:p w:rsidR="002D2D78" w:rsidRDefault="002154DF">
                <w:pPr>
                  <w:pStyle w:val="Phone"/>
                </w:pPr>
                <w:r>
                  <w:t>Telephone</w:t>
                </w:r>
              </w:p>
            </w:sdtContent>
          </w:sdt>
        </w:tc>
        <w:tc>
          <w:tcPr>
            <w:tcW w:w="5279" w:type="dxa"/>
            <w:tcMar>
              <w:right w:w="1037" w:type="dxa"/>
            </w:tcMar>
            <w:vAlign w:val="bottom"/>
          </w:tcPr>
          <w:p w:rsidR="002D2D78" w:rsidRDefault="003C7B01" w:rsidP="00720A98">
            <w:pPr>
              <w:pStyle w:val="Address2"/>
            </w:pPr>
            <w:sdt>
              <w:sdtPr>
                <w:alias w:val="Enter street address:"/>
                <w:tag w:val="Enter street address:"/>
                <w:id w:val="-1286814656"/>
                <w:placeholder>
                  <w:docPart w:val="C86F609463A94A37BBC6CD25ED942D37"/>
                </w:placeholder>
                <w:temporary/>
                <w:showingPlcHdr/>
                <w15:appearance w15:val="hidden"/>
              </w:sdtPr>
              <w:sdtEndPr/>
              <w:sdtContent>
                <w:r w:rsidR="002154DF">
                  <w:t>Street Address</w:t>
                </w:r>
              </w:sdtContent>
            </w:sdt>
            <w:r w:rsidR="00F214A2">
              <w:t xml:space="preserve">, </w:t>
            </w:r>
            <w:sdt>
              <w:sdtPr>
                <w:alias w:val="Enter City, ST ZIP Code:"/>
                <w:tag w:val="Enter City, ST ZIP Code:"/>
                <w:id w:val="2130277277"/>
                <w:placeholder>
                  <w:docPart w:val="D825D95E1F024F1297BA9E4461032064"/>
                </w:placeholder>
                <w:temporary/>
                <w:showingPlcHdr/>
                <w15:appearance w15:val="hidden"/>
              </w:sdtPr>
              <w:sdtEndPr/>
              <w:sdtContent>
                <w:r w:rsidR="00F214A2">
                  <w:t>City, ST ZIP Code</w:t>
                </w:r>
              </w:sdtContent>
            </w:sdt>
          </w:p>
        </w:tc>
        <w:tc>
          <w:tcPr>
            <w:tcW w:w="4245" w:type="dxa"/>
            <w:vAlign w:val="bottom"/>
          </w:tcPr>
          <w:sdt>
            <w:sdtPr>
              <w:alias w:val="Enter website:"/>
              <w:tag w:val="Enter website:"/>
              <w:id w:val="1884902162"/>
              <w:placeholder>
                <w:docPart w:val="AC2E57651B174C4EA0F233625BDD57BD"/>
              </w:placeholder>
              <w:temporary/>
              <w:showingPlcHdr/>
              <w15:appearance w15:val="hidden"/>
            </w:sdtPr>
            <w:sdtEndPr/>
            <w:sdtContent>
              <w:p w:rsidR="002D2D78" w:rsidRDefault="002154DF">
                <w:pPr>
                  <w:pStyle w:val="Address2"/>
                  <w:rPr>
                    <w:caps w:val="0"/>
                    <w:sz w:val="22"/>
                  </w:rPr>
                </w:pPr>
                <w:r>
                  <w:t>Website</w:t>
                </w:r>
              </w:p>
            </w:sdtContent>
          </w:sdt>
        </w:tc>
      </w:tr>
    </w:tbl>
    <w:p w:rsidR="002D2D78" w:rsidRDefault="002D2D78">
      <w:pPr>
        <w:pStyle w:val="Nospacingsmall"/>
      </w:pPr>
    </w:p>
    <w:sectPr w:rsidR="002D2D78">
      <w:pgSz w:w="15840" w:h="12240" w:orient="landscape"/>
      <w:pgMar w:top="518" w:right="518" w:bottom="518" w:left="5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B01" w:rsidRDefault="003C7B01" w:rsidP="00A45B8F">
      <w:pPr>
        <w:spacing w:after="0" w:line="240" w:lineRule="auto"/>
      </w:pPr>
      <w:r>
        <w:separator/>
      </w:r>
    </w:p>
  </w:endnote>
  <w:endnote w:type="continuationSeparator" w:id="0">
    <w:p w:rsidR="003C7B01" w:rsidRDefault="003C7B01" w:rsidP="00A4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B01" w:rsidRDefault="003C7B01" w:rsidP="00A45B8F">
      <w:pPr>
        <w:spacing w:after="0" w:line="240" w:lineRule="auto"/>
      </w:pPr>
      <w:r>
        <w:separator/>
      </w:r>
    </w:p>
  </w:footnote>
  <w:footnote w:type="continuationSeparator" w:id="0">
    <w:p w:rsidR="003C7B01" w:rsidRDefault="003C7B01" w:rsidP="00A45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4683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E8079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305C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201C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669F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D0C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2CBF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A891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9411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EA72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EC"/>
    <w:rsid w:val="000115A5"/>
    <w:rsid w:val="000509B4"/>
    <w:rsid w:val="000C3A20"/>
    <w:rsid w:val="00120A76"/>
    <w:rsid w:val="001D1916"/>
    <w:rsid w:val="002154DF"/>
    <w:rsid w:val="00294F87"/>
    <w:rsid w:val="002D2D78"/>
    <w:rsid w:val="003C7B01"/>
    <w:rsid w:val="003D0C09"/>
    <w:rsid w:val="004857C1"/>
    <w:rsid w:val="004D1BDD"/>
    <w:rsid w:val="0071088E"/>
    <w:rsid w:val="00720A98"/>
    <w:rsid w:val="00853583"/>
    <w:rsid w:val="008F6FE5"/>
    <w:rsid w:val="009564EC"/>
    <w:rsid w:val="009A7320"/>
    <w:rsid w:val="009D54DB"/>
    <w:rsid w:val="00A45B8F"/>
    <w:rsid w:val="00B06B5F"/>
    <w:rsid w:val="00BD2058"/>
    <w:rsid w:val="00C719B8"/>
    <w:rsid w:val="00D664AE"/>
    <w:rsid w:val="00E2601F"/>
    <w:rsid w:val="00E8512F"/>
    <w:rsid w:val="00F04975"/>
    <w:rsid w:val="00F214A2"/>
    <w:rsid w:val="00F43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FB56B5"/>
  <w15:chartTrackingRefBased/>
  <w15:docId w15:val="{599E5B55-05F6-4CA9-B497-D20C106B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01F"/>
  </w:style>
  <w:style w:type="paragraph" w:styleId="Heading1">
    <w:name w:val="heading 1"/>
    <w:basedOn w:val="Normal"/>
    <w:link w:val="Heading1Char"/>
    <w:uiPriority w:val="2"/>
    <w:qFormat/>
    <w:pPr>
      <w:keepNext/>
      <w:keepLines/>
      <w:spacing w:before="240" w:after="160" w:line="240" w:lineRule="auto"/>
      <w:jc w:val="center"/>
      <w:outlineLvl w:val="0"/>
    </w:pPr>
    <w:rPr>
      <w:rFonts w:asciiTheme="majorHAnsi" w:eastAsiaTheme="majorEastAsia" w:hAnsiTheme="majorHAnsi" w:cstheme="majorBidi"/>
      <w:color w:val="A43020" w:themeColor="accent1" w:themeShade="BF"/>
      <w:sz w:val="48"/>
      <w:szCs w:val="32"/>
    </w:rPr>
  </w:style>
  <w:style w:type="paragraph" w:styleId="Heading2">
    <w:name w:val="heading 2"/>
    <w:basedOn w:val="Normal"/>
    <w:link w:val="Heading2Char"/>
    <w:uiPriority w:val="2"/>
    <w:unhideWhenUsed/>
    <w:qFormat/>
    <w:pPr>
      <w:keepNext/>
      <w:keepLines/>
      <w:spacing w:before="80" w:after="40" w:line="240" w:lineRule="auto"/>
      <w:ind w:left="144"/>
      <w:outlineLvl w:val="1"/>
    </w:pPr>
    <w:rPr>
      <w:rFonts w:asciiTheme="majorHAnsi" w:eastAsiaTheme="majorEastAsia" w:hAnsiTheme="majorHAnsi" w:cstheme="majorBidi"/>
      <w:caps/>
      <w:color w:val="A43020" w:themeColor="accent1" w:themeShade="BF"/>
      <w:sz w:val="36"/>
      <w:szCs w:val="26"/>
    </w:rPr>
  </w:style>
  <w:style w:type="paragraph" w:styleId="Heading3">
    <w:name w:val="heading 3"/>
    <w:basedOn w:val="Normal"/>
    <w:link w:val="Heading3Char"/>
    <w:uiPriority w:val="2"/>
    <w:unhideWhenUsed/>
    <w:qFormat/>
    <w:pPr>
      <w:keepNext/>
      <w:keepLines/>
      <w:spacing w:after="260" w:line="240" w:lineRule="auto"/>
      <w:jc w:val="center"/>
      <w:outlineLvl w:val="2"/>
    </w:pPr>
    <w:rPr>
      <w:rFonts w:asciiTheme="majorHAnsi" w:eastAsiaTheme="majorEastAsia" w:hAnsiTheme="majorHAnsi" w:cstheme="majorBidi"/>
      <w:caps/>
      <w:sz w:val="28"/>
      <w:szCs w:val="24"/>
    </w:rPr>
  </w:style>
  <w:style w:type="paragraph" w:styleId="Heading4">
    <w:name w:val="heading 4"/>
    <w:basedOn w:val="Normal"/>
    <w:link w:val="Heading4Char"/>
    <w:uiPriority w:val="2"/>
    <w:unhideWhenUsed/>
    <w:qFormat/>
    <w:pPr>
      <w:keepNext/>
      <w:keepLines/>
      <w:spacing w:before="60" w:after="0" w:line="240" w:lineRule="auto"/>
      <w:ind w:left="144"/>
      <w:outlineLvl w:val="3"/>
    </w:pPr>
    <w:rPr>
      <w:rFonts w:asciiTheme="majorHAnsi" w:eastAsiaTheme="majorEastAsia" w:hAnsiTheme="majorHAnsi" w:cstheme="majorBidi"/>
      <w:iCs/>
      <w:caps/>
      <w:color w:val="A43020" w:themeColor="accent1" w:themeShade="BF"/>
      <w:sz w:val="24"/>
    </w:rPr>
  </w:style>
  <w:style w:type="paragraph" w:styleId="Heading5">
    <w:name w:val="heading 5"/>
    <w:basedOn w:val="Normal"/>
    <w:link w:val="Heading5Char"/>
    <w:uiPriority w:val="2"/>
    <w:unhideWhenUsed/>
    <w:qFormat/>
    <w:pPr>
      <w:keepNext/>
      <w:keepLines/>
      <w:spacing w:after="0" w:line="240" w:lineRule="auto"/>
      <w:ind w:left="144"/>
      <w:outlineLvl w:val="4"/>
    </w:pPr>
    <w:rPr>
      <w:rFonts w:asciiTheme="majorHAnsi" w:eastAsiaTheme="majorEastAsia" w:hAnsiTheme="majorHAnsi" w:cstheme="majorBidi"/>
      <w:sz w:val="24"/>
    </w:rPr>
  </w:style>
  <w:style w:type="paragraph" w:styleId="Heading6">
    <w:name w:val="heading 6"/>
    <w:basedOn w:val="Normal"/>
    <w:link w:val="Heading6Char"/>
    <w:uiPriority w:val="2"/>
    <w:unhideWhenUsed/>
    <w:qFormat/>
    <w:pPr>
      <w:keepNext/>
      <w:keepLines/>
      <w:spacing w:after="0" w:line="240" w:lineRule="auto"/>
      <w:jc w:val="right"/>
      <w:outlineLvl w:val="5"/>
    </w:pPr>
    <w:rPr>
      <w:rFonts w:asciiTheme="majorHAnsi" w:eastAsiaTheme="majorEastAsia" w:hAnsiTheme="majorHAnsi" w:cstheme="majorBidi"/>
      <w:color w:val="262626" w:themeColor="text1" w:themeTint="D9"/>
      <w:sz w:val="24"/>
    </w:rPr>
  </w:style>
  <w:style w:type="paragraph" w:styleId="Heading7">
    <w:name w:val="heading 7"/>
    <w:basedOn w:val="Normal"/>
    <w:link w:val="Heading7Char"/>
    <w:uiPriority w:val="2"/>
    <w:unhideWhenUsed/>
    <w:qFormat/>
    <w:pPr>
      <w:keepNext/>
      <w:keepLines/>
      <w:pBdr>
        <w:bottom w:val="single" w:sz="4" w:space="4" w:color="A43020" w:themeColor="accent1" w:themeShade="BF"/>
      </w:pBdr>
      <w:spacing w:after="60" w:line="240" w:lineRule="auto"/>
      <w:jc w:val="center"/>
      <w:outlineLvl w:val="6"/>
    </w:pPr>
    <w:rPr>
      <w:rFonts w:asciiTheme="majorHAnsi" w:eastAsiaTheme="majorEastAsia" w:hAnsiTheme="majorHAnsi" w:cstheme="majorBidi"/>
      <w:iCs/>
      <w:caps/>
    </w:rPr>
  </w:style>
  <w:style w:type="paragraph" w:styleId="Heading8">
    <w:name w:val="heading 8"/>
    <w:basedOn w:val="Normal"/>
    <w:link w:val="Heading8Char"/>
    <w:uiPriority w:val="2"/>
    <w:unhideWhenUsed/>
    <w:qFormat/>
    <w:pPr>
      <w:keepNext/>
      <w:keepLines/>
      <w:spacing w:after="330" w:line="240" w:lineRule="auto"/>
      <w:jc w:val="center"/>
      <w:outlineLvl w:val="7"/>
    </w:pPr>
    <w:rPr>
      <w:rFonts w:asciiTheme="majorHAnsi" w:eastAsiaTheme="majorEastAsia" w:hAnsiTheme="majorHAnsi" w:cstheme="majorBidi"/>
      <w:caps/>
      <w:szCs w:val="21"/>
    </w:rPr>
  </w:style>
  <w:style w:type="paragraph" w:styleId="Heading9">
    <w:name w:val="heading 9"/>
    <w:basedOn w:val="Normal"/>
    <w:link w:val="Heading9Char"/>
    <w:uiPriority w:val="2"/>
    <w:unhideWhenUsed/>
    <w:qFormat/>
    <w:pPr>
      <w:keepNext/>
      <w:keepLines/>
      <w:pBdr>
        <w:bottom w:val="single" w:sz="4" w:space="4" w:color="A43020" w:themeColor="accent1" w:themeShade="BF"/>
      </w:pBdr>
      <w:spacing w:line="240" w:lineRule="auto"/>
      <w:ind w:firstLine="144"/>
      <w:outlineLvl w:val="8"/>
    </w:pPr>
    <w:rPr>
      <w:rFonts w:asciiTheme="majorHAnsi" w:eastAsiaTheme="majorEastAsia" w:hAnsiTheme="majorHAnsi" w:cstheme="majorBidi"/>
      <w:iCs/>
      <w:cap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E2601F"/>
    <w:rPr>
      <w:b/>
      <w:bCs/>
      <w:caps w:val="0"/>
      <w:smallCaps/>
      <w:color w:val="A43020" w:themeColor="accent1" w:themeShade="BF"/>
      <w:spacing w:val="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small">
    <w:name w:val="No spacing small"/>
    <w:basedOn w:val="Normal"/>
    <w:uiPriority w:val="38"/>
    <w:qFormat/>
    <w:pPr>
      <w:spacing w:after="0" w:line="240" w:lineRule="auto"/>
    </w:pPr>
    <w:rPr>
      <w:sz w:val="18"/>
    </w:rPr>
  </w:style>
  <w:style w:type="character" w:customStyle="1" w:styleId="Heading3Char">
    <w:name w:val="Heading 3 Char"/>
    <w:basedOn w:val="DefaultParagraphFont"/>
    <w:link w:val="Heading3"/>
    <w:uiPriority w:val="2"/>
    <w:rsid w:val="000C3A20"/>
    <w:rPr>
      <w:rFonts w:asciiTheme="majorHAnsi" w:eastAsiaTheme="majorEastAsia" w:hAnsiTheme="majorHAnsi" w:cstheme="majorBidi"/>
      <w:caps/>
      <w:sz w:val="28"/>
      <w:szCs w:val="24"/>
    </w:rPr>
  </w:style>
  <w:style w:type="paragraph" w:styleId="Title">
    <w:name w:val="Title"/>
    <w:basedOn w:val="Normal"/>
    <w:link w:val="TitleChar"/>
    <w:uiPriority w:val="3"/>
    <w:qFormat/>
    <w:pPr>
      <w:spacing w:after="0" w:line="240" w:lineRule="auto"/>
      <w:contextualSpacing/>
      <w:jc w:val="center"/>
    </w:pPr>
    <w:rPr>
      <w:rFonts w:asciiTheme="majorHAnsi" w:eastAsiaTheme="majorEastAsia" w:hAnsiTheme="majorHAnsi" w:cstheme="majorBidi"/>
      <w:color w:val="A43020" w:themeColor="accent1" w:themeShade="BF"/>
      <w:kern w:val="28"/>
      <w:sz w:val="84"/>
      <w:szCs w:val="56"/>
    </w:rPr>
  </w:style>
  <w:style w:type="character" w:customStyle="1" w:styleId="TitleChar">
    <w:name w:val="Title Char"/>
    <w:basedOn w:val="DefaultParagraphFont"/>
    <w:link w:val="Title"/>
    <w:uiPriority w:val="3"/>
    <w:rsid w:val="000C3A20"/>
    <w:rPr>
      <w:rFonts w:asciiTheme="majorHAnsi" w:eastAsiaTheme="majorEastAsia" w:hAnsiTheme="majorHAnsi" w:cstheme="majorBidi"/>
      <w:color w:val="A43020" w:themeColor="accent1" w:themeShade="BF"/>
      <w:kern w:val="28"/>
      <w:sz w:val="84"/>
      <w:szCs w:val="56"/>
    </w:rPr>
  </w:style>
  <w:style w:type="paragraph" w:styleId="Subtitle">
    <w:name w:val="Subtitle"/>
    <w:basedOn w:val="Normal"/>
    <w:link w:val="SubtitleChar"/>
    <w:uiPriority w:val="6"/>
    <w:qFormat/>
    <w:pPr>
      <w:numPr>
        <w:ilvl w:val="1"/>
      </w:numPr>
      <w:spacing w:after="60" w:line="240" w:lineRule="auto"/>
      <w:contextualSpacing/>
      <w:jc w:val="center"/>
    </w:pPr>
    <w:rPr>
      <w:color w:val="A43020" w:themeColor="accent1" w:themeShade="BF"/>
      <w:sz w:val="64"/>
    </w:rPr>
  </w:style>
  <w:style w:type="character" w:customStyle="1" w:styleId="SubtitleChar">
    <w:name w:val="Subtitle Char"/>
    <w:basedOn w:val="DefaultParagraphFont"/>
    <w:link w:val="Subtitle"/>
    <w:uiPriority w:val="6"/>
    <w:rsid w:val="000C3A20"/>
    <w:rPr>
      <w:color w:val="A43020" w:themeColor="accent1" w:themeShade="BF"/>
      <w:sz w:val="64"/>
    </w:rPr>
  </w:style>
  <w:style w:type="character" w:customStyle="1" w:styleId="Heading1Char">
    <w:name w:val="Heading 1 Char"/>
    <w:basedOn w:val="DefaultParagraphFont"/>
    <w:link w:val="Heading1"/>
    <w:uiPriority w:val="2"/>
    <w:rsid w:val="000C3A20"/>
    <w:rPr>
      <w:rFonts w:asciiTheme="majorHAnsi" w:eastAsiaTheme="majorEastAsia" w:hAnsiTheme="majorHAnsi" w:cstheme="majorBidi"/>
      <w:color w:val="A43020" w:themeColor="accent1" w:themeShade="BF"/>
      <w:sz w:val="48"/>
      <w:szCs w:val="32"/>
    </w:rPr>
  </w:style>
  <w:style w:type="character" w:customStyle="1" w:styleId="Heading2Char">
    <w:name w:val="Heading 2 Char"/>
    <w:basedOn w:val="DefaultParagraphFont"/>
    <w:link w:val="Heading2"/>
    <w:uiPriority w:val="2"/>
    <w:rsid w:val="000C3A20"/>
    <w:rPr>
      <w:rFonts w:asciiTheme="majorHAnsi" w:eastAsiaTheme="majorEastAsia" w:hAnsiTheme="majorHAnsi" w:cstheme="majorBidi"/>
      <w:caps/>
      <w:color w:val="A43020" w:themeColor="accent1" w:themeShade="BF"/>
      <w:sz w:val="36"/>
      <w:szCs w:val="26"/>
    </w:rPr>
  </w:style>
  <w:style w:type="paragraph" w:customStyle="1" w:styleId="Address">
    <w:name w:val="Address"/>
    <w:basedOn w:val="Normal"/>
    <w:uiPriority w:val="12"/>
    <w:qFormat/>
    <w:pPr>
      <w:spacing w:after="120" w:line="240" w:lineRule="auto"/>
      <w:contextualSpacing/>
      <w:jc w:val="center"/>
    </w:pPr>
    <w:rPr>
      <w:caps/>
      <w:sz w:val="20"/>
    </w:rPr>
  </w:style>
  <w:style w:type="paragraph" w:customStyle="1" w:styleId="Phone">
    <w:name w:val="Phone"/>
    <w:basedOn w:val="Normal"/>
    <w:uiPriority w:val="13"/>
    <w:qFormat/>
    <w:pPr>
      <w:spacing w:after="0" w:line="240" w:lineRule="auto"/>
      <w:jc w:val="center"/>
    </w:pPr>
    <w:rPr>
      <w:sz w:val="64"/>
    </w:rPr>
  </w:style>
  <w:style w:type="character" w:customStyle="1" w:styleId="Heading4Char">
    <w:name w:val="Heading 4 Char"/>
    <w:basedOn w:val="DefaultParagraphFont"/>
    <w:link w:val="Heading4"/>
    <w:uiPriority w:val="2"/>
    <w:rsid w:val="000C3A20"/>
    <w:rPr>
      <w:rFonts w:asciiTheme="majorHAnsi" w:eastAsiaTheme="majorEastAsia" w:hAnsiTheme="majorHAnsi" w:cstheme="majorBidi"/>
      <w:iCs/>
      <w:caps/>
      <w:color w:val="A43020" w:themeColor="accent1" w:themeShade="BF"/>
      <w:sz w:val="24"/>
    </w:rPr>
  </w:style>
  <w:style w:type="character" w:customStyle="1" w:styleId="Heading5Char">
    <w:name w:val="Heading 5 Char"/>
    <w:basedOn w:val="DefaultParagraphFont"/>
    <w:link w:val="Heading5"/>
    <w:uiPriority w:val="2"/>
    <w:rsid w:val="000C3A20"/>
    <w:rPr>
      <w:rFonts w:asciiTheme="majorHAnsi" w:eastAsiaTheme="majorEastAsia" w:hAnsiTheme="majorHAnsi" w:cstheme="majorBidi"/>
      <w:sz w:val="24"/>
    </w:rPr>
  </w:style>
  <w:style w:type="character" w:customStyle="1" w:styleId="Heading6Char">
    <w:name w:val="Heading 6 Char"/>
    <w:basedOn w:val="DefaultParagraphFont"/>
    <w:link w:val="Heading6"/>
    <w:uiPriority w:val="2"/>
    <w:rsid w:val="000C3A20"/>
    <w:rPr>
      <w:rFonts w:asciiTheme="majorHAnsi" w:eastAsiaTheme="majorEastAsia" w:hAnsiTheme="majorHAnsi" w:cstheme="majorBidi"/>
      <w:color w:val="262626" w:themeColor="text1" w:themeTint="D9"/>
      <w:sz w:val="24"/>
    </w:rPr>
  </w:style>
  <w:style w:type="character" w:customStyle="1" w:styleId="Heading7Char">
    <w:name w:val="Heading 7 Char"/>
    <w:basedOn w:val="DefaultParagraphFont"/>
    <w:link w:val="Heading7"/>
    <w:uiPriority w:val="2"/>
    <w:rsid w:val="000C3A20"/>
    <w:rPr>
      <w:rFonts w:asciiTheme="majorHAnsi" w:eastAsiaTheme="majorEastAsia" w:hAnsiTheme="majorHAnsi" w:cstheme="majorBidi"/>
      <w:iCs/>
      <w:caps/>
    </w:rPr>
  </w:style>
  <w:style w:type="paragraph" w:styleId="IntenseQuote">
    <w:name w:val="Intense Quote"/>
    <w:basedOn w:val="Normal"/>
    <w:link w:val="IntenseQuoteChar"/>
    <w:uiPriority w:val="5"/>
    <w:qFormat/>
    <w:rsid w:val="000C3A20"/>
    <w:pPr>
      <w:pBdr>
        <w:top w:val="single" w:sz="4" w:space="8" w:color="A43020" w:themeColor="accent1" w:themeShade="BF"/>
      </w:pBdr>
      <w:spacing w:after="200" w:line="240" w:lineRule="auto"/>
      <w:jc w:val="center"/>
    </w:pPr>
    <w:rPr>
      <w:iCs/>
      <w:caps/>
      <w:color w:val="A43020" w:themeColor="accent1" w:themeShade="BF"/>
    </w:rPr>
  </w:style>
  <w:style w:type="character" w:customStyle="1" w:styleId="IntenseQuoteChar">
    <w:name w:val="Intense Quote Char"/>
    <w:basedOn w:val="DefaultParagraphFont"/>
    <w:link w:val="IntenseQuote"/>
    <w:uiPriority w:val="5"/>
    <w:rsid w:val="000C3A20"/>
    <w:rPr>
      <w:iCs/>
      <w:caps/>
      <w:color w:val="A43020" w:themeColor="accent1" w:themeShade="BF"/>
    </w:rPr>
  </w:style>
  <w:style w:type="character" w:customStyle="1" w:styleId="Heading8Char">
    <w:name w:val="Heading 8 Char"/>
    <w:basedOn w:val="DefaultParagraphFont"/>
    <w:link w:val="Heading8"/>
    <w:uiPriority w:val="2"/>
    <w:rsid w:val="000C3A20"/>
    <w:rPr>
      <w:rFonts w:asciiTheme="majorHAnsi" w:eastAsiaTheme="majorEastAsia" w:hAnsiTheme="majorHAnsi" w:cstheme="majorBidi"/>
      <w:caps/>
      <w:szCs w:val="21"/>
    </w:rPr>
  </w:style>
  <w:style w:type="character" w:customStyle="1" w:styleId="Heading9Char">
    <w:name w:val="Heading 9 Char"/>
    <w:basedOn w:val="DefaultParagraphFont"/>
    <w:link w:val="Heading9"/>
    <w:uiPriority w:val="2"/>
    <w:rsid w:val="000C3A20"/>
    <w:rPr>
      <w:rFonts w:asciiTheme="majorHAnsi" w:eastAsiaTheme="majorEastAsia" w:hAnsiTheme="majorHAnsi" w:cstheme="majorBidi"/>
      <w:iCs/>
      <w:caps/>
      <w:sz w:val="20"/>
      <w:szCs w:val="21"/>
    </w:rPr>
  </w:style>
  <w:style w:type="paragraph" w:customStyle="1" w:styleId="Hours">
    <w:name w:val="Hours"/>
    <w:basedOn w:val="Normal"/>
    <w:uiPriority w:val="7"/>
    <w:qFormat/>
    <w:pPr>
      <w:spacing w:line="240" w:lineRule="auto"/>
      <w:contextualSpacing/>
      <w:jc w:val="center"/>
    </w:pPr>
    <w:rPr>
      <w:sz w:val="28"/>
    </w:rPr>
  </w:style>
  <w:style w:type="paragraph" w:customStyle="1" w:styleId="URL">
    <w:name w:val="URL"/>
    <w:basedOn w:val="Normal"/>
    <w:uiPriority w:val="8"/>
    <w:qFormat/>
    <w:pPr>
      <w:spacing w:after="0" w:line="240" w:lineRule="auto"/>
      <w:jc w:val="center"/>
    </w:pPr>
    <w:rPr>
      <w:sz w:val="36"/>
    </w:rPr>
  </w:style>
  <w:style w:type="paragraph" w:customStyle="1" w:styleId="TableDescription">
    <w:name w:val="Table Description"/>
    <w:basedOn w:val="Normal"/>
    <w:uiPriority w:val="4"/>
    <w:qFormat/>
    <w:rsid w:val="00F04975"/>
    <w:pPr>
      <w:pBdr>
        <w:top w:val="single" w:sz="24" w:space="1" w:color="333333" w:themeColor="text2"/>
        <w:left w:val="single" w:sz="24" w:space="4" w:color="333333" w:themeColor="text2"/>
        <w:bottom w:val="single" w:sz="24" w:space="1" w:color="333333" w:themeColor="text2"/>
        <w:right w:val="single" w:sz="24" w:space="4" w:color="333333" w:themeColor="text2"/>
      </w:pBdr>
      <w:shd w:val="clear" w:color="auto" w:fill="333333" w:themeFill="text2"/>
      <w:spacing w:before="40" w:after="40" w:line="240" w:lineRule="auto"/>
      <w:ind w:right="187"/>
      <w:jc w:val="center"/>
    </w:pPr>
    <w:rPr>
      <w:caps/>
      <w:color w:val="FFFFFF" w:themeColor="background1"/>
      <w:sz w:val="20"/>
    </w:rPr>
  </w:style>
  <w:style w:type="character" w:styleId="Emphasis">
    <w:name w:val="Emphasis"/>
    <w:basedOn w:val="DefaultParagraphFont"/>
    <w:uiPriority w:val="20"/>
    <w:semiHidden/>
    <w:unhideWhenUsed/>
    <w:qFormat/>
    <w:rsid w:val="00E2601F"/>
    <w:rPr>
      <w:b w:val="0"/>
      <w:i w:val="0"/>
      <w:iCs/>
      <w:color w:val="A43020" w:themeColor="accent1" w:themeShade="BF"/>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Address2">
    <w:name w:val="Address 2"/>
    <w:basedOn w:val="Normal"/>
    <w:uiPriority w:val="12"/>
    <w:qFormat/>
    <w:pPr>
      <w:spacing w:after="0" w:line="240" w:lineRule="auto"/>
      <w:jc w:val="center"/>
    </w:pPr>
    <w:rPr>
      <w:caps/>
      <w:sz w:val="20"/>
    </w:rPr>
  </w:style>
  <w:style w:type="character" w:styleId="IntenseEmphasis">
    <w:name w:val="Intense Emphasis"/>
    <w:basedOn w:val="DefaultParagraphFont"/>
    <w:uiPriority w:val="21"/>
    <w:semiHidden/>
    <w:unhideWhenUsed/>
    <w:qFormat/>
    <w:rsid w:val="00E2601F"/>
    <w:rPr>
      <w:i/>
      <w:iCs/>
      <w:color w:val="A43020" w:themeColor="accent1" w:themeShade="BF"/>
    </w:rPr>
  </w:style>
  <w:style w:type="character" w:styleId="SubtleReference">
    <w:name w:val="Subtle Reference"/>
    <w:uiPriority w:val="31"/>
    <w:unhideWhenUsed/>
    <w:qFormat/>
    <w:rsid w:val="00E2601F"/>
  </w:style>
  <w:style w:type="paragraph" w:styleId="BlockText">
    <w:name w:val="Block Text"/>
    <w:basedOn w:val="Normal"/>
    <w:uiPriority w:val="99"/>
    <w:semiHidden/>
    <w:unhideWhenUsed/>
    <w:rsid w:val="00E2601F"/>
    <w:pPr>
      <w:pBdr>
        <w:top w:val="single" w:sz="2" w:space="10" w:color="A43020" w:themeColor="accent1" w:themeShade="BF"/>
        <w:left w:val="single" w:sz="2" w:space="10" w:color="A43020" w:themeColor="accent1" w:themeShade="BF"/>
        <w:bottom w:val="single" w:sz="2" w:space="10" w:color="A43020" w:themeColor="accent1" w:themeShade="BF"/>
        <w:right w:val="single" w:sz="2" w:space="10" w:color="A43020" w:themeColor="accent1" w:themeShade="BF"/>
      </w:pBdr>
      <w:ind w:left="1152" w:right="1152"/>
    </w:pPr>
    <w:rPr>
      <w:i/>
      <w:iCs/>
      <w:color w:val="A4302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son\AppData\Roaming\Microsoft\Templates\Brochure%20with%20heading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68AD2F9A9E476BAE30B4351F7E1811"/>
        <w:category>
          <w:name w:val="General"/>
          <w:gallery w:val="placeholder"/>
        </w:category>
        <w:types>
          <w:type w:val="bbPlcHdr"/>
        </w:types>
        <w:behaviors>
          <w:behavior w:val="content"/>
        </w:behaviors>
        <w:guid w:val="{9C921CA5-14AE-4BFF-8E67-0A7B8EC5C83E}"/>
      </w:docPartPr>
      <w:docPartBody>
        <w:p w:rsidR="00000000" w:rsidRDefault="00F304DD">
          <w:pPr>
            <w:pStyle w:val="8968AD2F9A9E476BAE30B4351F7E1811"/>
          </w:pPr>
          <w:r>
            <w:t>Heading 7</w:t>
          </w:r>
        </w:p>
      </w:docPartBody>
    </w:docPart>
    <w:docPart>
      <w:docPartPr>
        <w:name w:val="C57027EA53AB47B99A33377C53B3CA53"/>
        <w:category>
          <w:name w:val="General"/>
          <w:gallery w:val="placeholder"/>
        </w:category>
        <w:types>
          <w:type w:val="bbPlcHdr"/>
        </w:types>
        <w:behaviors>
          <w:behavior w:val="content"/>
        </w:behaviors>
        <w:guid w:val="{B6E3F959-4E02-44DD-8370-4350F7CBA1EE}"/>
      </w:docPartPr>
      <w:docPartBody>
        <w:p w:rsidR="00000000" w:rsidRDefault="00F304DD">
          <w:pPr>
            <w:pStyle w:val="C57027EA53AB47B99A33377C53B3CA53"/>
          </w:pPr>
          <w:r>
            <w:t>Heading 2</w:t>
          </w:r>
        </w:p>
      </w:docPartBody>
    </w:docPart>
    <w:docPart>
      <w:docPartPr>
        <w:name w:val="DD9E1D43F08D45E6A4C7A58B2E5A9950"/>
        <w:category>
          <w:name w:val="General"/>
          <w:gallery w:val="placeholder"/>
        </w:category>
        <w:types>
          <w:type w:val="bbPlcHdr"/>
        </w:types>
        <w:behaviors>
          <w:behavior w:val="content"/>
        </w:behaviors>
        <w:guid w:val="{5F0EBABC-B35B-41E8-8504-B8B95EC10A19}"/>
      </w:docPartPr>
      <w:docPartBody>
        <w:p w:rsidR="00000000" w:rsidRDefault="00F304DD">
          <w:pPr>
            <w:pStyle w:val="DD9E1D43F08D45E6A4C7A58B2E5A9950"/>
          </w:pPr>
          <w:r>
            <w:t>Heading 9</w:t>
          </w:r>
        </w:p>
      </w:docPartBody>
    </w:docPart>
    <w:docPart>
      <w:docPartPr>
        <w:name w:val="F5842E1DC58E4E9AA0D2B4A9549B85D8"/>
        <w:category>
          <w:name w:val="General"/>
          <w:gallery w:val="placeholder"/>
        </w:category>
        <w:types>
          <w:type w:val="bbPlcHdr"/>
        </w:types>
        <w:behaviors>
          <w:behavior w:val="content"/>
        </w:behaviors>
        <w:guid w:val="{4EA2B5C1-9476-44C6-969A-712A53B07A61}"/>
      </w:docPartPr>
      <w:docPartBody>
        <w:p w:rsidR="00000000" w:rsidRDefault="00F304DD">
          <w:pPr>
            <w:pStyle w:val="F5842E1DC58E4E9AA0D2B4A9549B85D8"/>
          </w:pPr>
          <w:r>
            <w:t>Heading 4</w:t>
          </w:r>
        </w:p>
      </w:docPartBody>
    </w:docPart>
    <w:docPart>
      <w:docPartPr>
        <w:name w:val="58C07E042CCF48529811CF29B8D2E9FE"/>
        <w:category>
          <w:name w:val="General"/>
          <w:gallery w:val="placeholder"/>
        </w:category>
        <w:types>
          <w:type w:val="bbPlcHdr"/>
        </w:types>
        <w:behaviors>
          <w:behavior w:val="content"/>
        </w:behaviors>
        <w:guid w:val="{FEE84189-8EC8-46FB-96EA-47F272E837A8}"/>
      </w:docPartPr>
      <w:docPartBody>
        <w:p w:rsidR="00000000" w:rsidRDefault="00F304DD">
          <w:pPr>
            <w:pStyle w:val="58C07E042CCF48529811CF29B8D2E9FE"/>
          </w:pPr>
          <w:r>
            <w:t>Heading 5</w:t>
          </w:r>
        </w:p>
      </w:docPartBody>
    </w:docPart>
    <w:docPart>
      <w:docPartPr>
        <w:name w:val="CDC24A1F395D428FB56A7D35BCD2A64C"/>
        <w:category>
          <w:name w:val="General"/>
          <w:gallery w:val="placeholder"/>
        </w:category>
        <w:types>
          <w:type w:val="bbPlcHdr"/>
        </w:types>
        <w:behaviors>
          <w:behavior w:val="content"/>
        </w:behaviors>
        <w:guid w:val="{286031B2-BEF7-4D88-919A-113683FE11E7}"/>
      </w:docPartPr>
      <w:docPartBody>
        <w:p w:rsidR="00000000" w:rsidRDefault="00F304DD">
          <w:pPr>
            <w:pStyle w:val="CDC24A1F395D428FB56A7D35BCD2A64C"/>
          </w:pPr>
          <w:r>
            <w:t>Heading 6</w:t>
          </w:r>
        </w:p>
      </w:docPartBody>
    </w:docPart>
    <w:docPart>
      <w:docPartPr>
        <w:name w:val="C0211E9C36AE4E0790BF740751EF3439"/>
        <w:category>
          <w:name w:val="General"/>
          <w:gallery w:val="placeholder"/>
        </w:category>
        <w:types>
          <w:type w:val="bbPlcHdr"/>
        </w:types>
        <w:behaviors>
          <w:behavior w:val="content"/>
        </w:behaviors>
        <w:guid w:val="{33900B7F-4E1E-4929-BFE5-4A9F39185593}"/>
      </w:docPartPr>
      <w:docPartBody>
        <w:p w:rsidR="00000000" w:rsidRDefault="00F304DD">
          <w:pPr>
            <w:pStyle w:val="C0211E9C36AE4E0790BF740751EF3439"/>
          </w:pPr>
          <w:r>
            <w:t>Heading 4</w:t>
          </w:r>
        </w:p>
      </w:docPartBody>
    </w:docPart>
    <w:docPart>
      <w:docPartPr>
        <w:name w:val="8CAC2D8AEE4345DA9A35307189EFBAAE"/>
        <w:category>
          <w:name w:val="General"/>
          <w:gallery w:val="placeholder"/>
        </w:category>
        <w:types>
          <w:type w:val="bbPlcHdr"/>
        </w:types>
        <w:behaviors>
          <w:behavior w:val="content"/>
        </w:behaviors>
        <w:guid w:val="{B34516FA-C76E-4A56-834B-44CBD73D8B0B}"/>
      </w:docPartPr>
      <w:docPartBody>
        <w:p w:rsidR="00000000" w:rsidRDefault="00F304DD">
          <w:pPr>
            <w:pStyle w:val="8CAC2D8AEE4345DA9A35307189EFBAAE"/>
          </w:pPr>
          <w:r>
            <w:t>Heading 5</w:t>
          </w:r>
        </w:p>
      </w:docPartBody>
    </w:docPart>
    <w:docPart>
      <w:docPartPr>
        <w:name w:val="E3E39DFD24E74A4894CF02433D0160E4"/>
        <w:category>
          <w:name w:val="General"/>
          <w:gallery w:val="placeholder"/>
        </w:category>
        <w:types>
          <w:type w:val="bbPlcHdr"/>
        </w:types>
        <w:behaviors>
          <w:behavior w:val="content"/>
        </w:behaviors>
        <w:guid w:val="{0C91B095-E744-46C6-B799-061A39267F0E}"/>
      </w:docPartPr>
      <w:docPartBody>
        <w:p w:rsidR="00000000" w:rsidRDefault="00F304DD">
          <w:pPr>
            <w:pStyle w:val="E3E39DFD24E74A4894CF02433D0160E4"/>
          </w:pPr>
          <w:r>
            <w:t>Heading 6</w:t>
          </w:r>
        </w:p>
      </w:docPartBody>
    </w:docPart>
    <w:docPart>
      <w:docPartPr>
        <w:name w:val="4260CE3E1F614D6FA12D8B57D2CC9939"/>
        <w:category>
          <w:name w:val="General"/>
          <w:gallery w:val="placeholder"/>
        </w:category>
        <w:types>
          <w:type w:val="bbPlcHdr"/>
        </w:types>
        <w:behaviors>
          <w:behavior w:val="content"/>
        </w:behaviors>
        <w:guid w:val="{65F22E32-8932-44DD-990C-E23481F6272F}"/>
      </w:docPartPr>
      <w:docPartBody>
        <w:p w:rsidR="00000000" w:rsidRDefault="00F304DD">
          <w:pPr>
            <w:pStyle w:val="4260CE3E1F614D6FA12D8B57D2CC9939"/>
          </w:pPr>
          <w:r>
            <w:t>Heading 4</w:t>
          </w:r>
        </w:p>
      </w:docPartBody>
    </w:docPart>
    <w:docPart>
      <w:docPartPr>
        <w:name w:val="75F62F8629CE46959CB3287ED15439D0"/>
        <w:category>
          <w:name w:val="General"/>
          <w:gallery w:val="placeholder"/>
        </w:category>
        <w:types>
          <w:type w:val="bbPlcHdr"/>
        </w:types>
        <w:behaviors>
          <w:behavior w:val="content"/>
        </w:behaviors>
        <w:guid w:val="{D015F8F9-CBBB-4A34-BDAF-0F01B22A539C}"/>
      </w:docPartPr>
      <w:docPartBody>
        <w:p w:rsidR="00000000" w:rsidRDefault="00F304DD">
          <w:pPr>
            <w:pStyle w:val="75F62F8629CE46959CB3287ED15439D0"/>
          </w:pPr>
          <w:r>
            <w:t>Heading 5</w:t>
          </w:r>
        </w:p>
      </w:docPartBody>
    </w:docPart>
    <w:docPart>
      <w:docPartPr>
        <w:name w:val="DA637F1B82EE41209F029984CD94380E"/>
        <w:category>
          <w:name w:val="General"/>
          <w:gallery w:val="placeholder"/>
        </w:category>
        <w:types>
          <w:type w:val="bbPlcHdr"/>
        </w:types>
        <w:behaviors>
          <w:behavior w:val="content"/>
        </w:behaviors>
        <w:guid w:val="{037FF4ED-C847-4F46-8326-74B0C5E5FF79}"/>
      </w:docPartPr>
      <w:docPartBody>
        <w:p w:rsidR="00000000" w:rsidRDefault="00F304DD">
          <w:pPr>
            <w:pStyle w:val="DA637F1B82EE41209F029984CD94380E"/>
          </w:pPr>
          <w:r>
            <w:t>Heading 6</w:t>
          </w:r>
        </w:p>
      </w:docPartBody>
    </w:docPart>
    <w:docPart>
      <w:docPartPr>
        <w:name w:val="3636C2F531384EAC94D4ABDC708F0A28"/>
        <w:category>
          <w:name w:val="General"/>
          <w:gallery w:val="placeholder"/>
        </w:category>
        <w:types>
          <w:type w:val="bbPlcHdr"/>
        </w:types>
        <w:behaviors>
          <w:behavior w:val="content"/>
        </w:behaviors>
        <w:guid w:val="{687EF251-8B5F-4AE2-8539-F4EE99E91DFF}"/>
      </w:docPartPr>
      <w:docPartBody>
        <w:p w:rsidR="00000000" w:rsidRDefault="00F304DD">
          <w:pPr>
            <w:pStyle w:val="3636C2F531384EAC94D4ABDC708F0A28"/>
          </w:pPr>
          <w:r>
            <w:t>Heading 4</w:t>
          </w:r>
        </w:p>
      </w:docPartBody>
    </w:docPart>
    <w:docPart>
      <w:docPartPr>
        <w:name w:val="8FB94CA504E44CA795CD46D85C299122"/>
        <w:category>
          <w:name w:val="General"/>
          <w:gallery w:val="placeholder"/>
        </w:category>
        <w:types>
          <w:type w:val="bbPlcHdr"/>
        </w:types>
        <w:behaviors>
          <w:behavior w:val="content"/>
        </w:behaviors>
        <w:guid w:val="{30009B94-8E85-4572-B4B9-396777E435BF}"/>
      </w:docPartPr>
      <w:docPartBody>
        <w:p w:rsidR="00000000" w:rsidRDefault="00F304DD">
          <w:pPr>
            <w:pStyle w:val="8FB94CA504E44CA795CD46D85C299122"/>
          </w:pPr>
          <w:r>
            <w:t>Heading 5</w:t>
          </w:r>
        </w:p>
      </w:docPartBody>
    </w:docPart>
    <w:docPart>
      <w:docPartPr>
        <w:name w:val="86D7338F7D1C4DB1924D0B603E7564B9"/>
        <w:category>
          <w:name w:val="General"/>
          <w:gallery w:val="placeholder"/>
        </w:category>
        <w:types>
          <w:type w:val="bbPlcHdr"/>
        </w:types>
        <w:behaviors>
          <w:behavior w:val="content"/>
        </w:behaviors>
        <w:guid w:val="{A3C064EC-F40D-4E40-9B32-EC36100EC335}"/>
      </w:docPartPr>
      <w:docPartBody>
        <w:p w:rsidR="00000000" w:rsidRDefault="00F304DD">
          <w:pPr>
            <w:pStyle w:val="86D7338F7D1C4DB1924D0B603E7564B9"/>
          </w:pPr>
          <w:r>
            <w:t>Heading 6</w:t>
          </w:r>
        </w:p>
      </w:docPartBody>
    </w:docPart>
    <w:docPart>
      <w:docPartPr>
        <w:name w:val="3EC9257247774AF083F00ADD61B602A4"/>
        <w:category>
          <w:name w:val="General"/>
          <w:gallery w:val="placeholder"/>
        </w:category>
        <w:types>
          <w:type w:val="bbPlcHdr"/>
        </w:types>
        <w:behaviors>
          <w:behavior w:val="content"/>
        </w:behaviors>
        <w:guid w:val="{46477E89-10A4-433C-9B97-2F55B6DCF5BA}"/>
      </w:docPartPr>
      <w:docPartBody>
        <w:p w:rsidR="00000000" w:rsidRDefault="00F304DD">
          <w:pPr>
            <w:pStyle w:val="3EC9257247774AF083F00ADD61B602A4"/>
          </w:pPr>
          <w:r>
            <w:t>Heading 4</w:t>
          </w:r>
        </w:p>
      </w:docPartBody>
    </w:docPart>
    <w:docPart>
      <w:docPartPr>
        <w:name w:val="ED56BE3909D74125AB38C0C771C42540"/>
        <w:category>
          <w:name w:val="General"/>
          <w:gallery w:val="placeholder"/>
        </w:category>
        <w:types>
          <w:type w:val="bbPlcHdr"/>
        </w:types>
        <w:behaviors>
          <w:behavior w:val="content"/>
        </w:behaviors>
        <w:guid w:val="{6389CEDF-9729-405C-B85D-731B1BADEF15}"/>
      </w:docPartPr>
      <w:docPartBody>
        <w:p w:rsidR="00000000" w:rsidRDefault="00F304DD">
          <w:pPr>
            <w:pStyle w:val="ED56BE3909D74125AB38C0C771C42540"/>
          </w:pPr>
          <w:r>
            <w:t>Heading 5</w:t>
          </w:r>
        </w:p>
      </w:docPartBody>
    </w:docPart>
    <w:docPart>
      <w:docPartPr>
        <w:name w:val="AE380CC43124457FA640F068FE9CDFB3"/>
        <w:category>
          <w:name w:val="General"/>
          <w:gallery w:val="placeholder"/>
        </w:category>
        <w:types>
          <w:type w:val="bbPlcHdr"/>
        </w:types>
        <w:behaviors>
          <w:behavior w:val="content"/>
        </w:behaviors>
        <w:guid w:val="{BF9AEB7D-3770-433F-A6F9-D9F16E2A9F1E}"/>
      </w:docPartPr>
      <w:docPartBody>
        <w:p w:rsidR="00000000" w:rsidRDefault="00F304DD">
          <w:pPr>
            <w:pStyle w:val="AE380CC43124457FA640F068FE9CDFB3"/>
          </w:pPr>
          <w:r>
            <w:t>Heading 6</w:t>
          </w:r>
        </w:p>
      </w:docPartBody>
    </w:docPart>
    <w:docPart>
      <w:docPartPr>
        <w:name w:val="2D57FDCC11E243A98D97910897986E89"/>
        <w:category>
          <w:name w:val="General"/>
          <w:gallery w:val="placeholder"/>
        </w:category>
        <w:types>
          <w:type w:val="bbPlcHdr"/>
        </w:types>
        <w:behaviors>
          <w:behavior w:val="content"/>
        </w:behaviors>
        <w:guid w:val="{FEA010EA-F7CE-4444-BD1A-071ABD3FF262}"/>
      </w:docPartPr>
      <w:docPartBody>
        <w:p w:rsidR="00000000" w:rsidRDefault="00F304DD">
          <w:pPr>
            <w:pStyle w:val="2D57FDCC11E243A98D97910897986E89"/>
          </w:pPr>
          <w:r>
            <w:t>Heading 4</w:t>
          </w:r>
        </w:p>
      </w:docPartBody>
    </w:docPart>
    <w:docPart>
      <w:docPartPr>
        <w:name w:val="F6DD667ED6444D189B74F6984BBB943B"/>
        <w:category>
          <w:name w:val="General"/>
          <w:gallery w:val="placeholder"/>
        </w:category>
        <w:types>
          <w:type w:val="bbPlcHdr"/>
        </w:types>
        <w:behaviors>
          <w:behavior w:val="content"/>
        </w:behaviors>
        <w:guid w:val="{0455C1B8-A589-4875-B940-2F5ADFC4B1D6}"/>
      </w:docPartPr>
      <w:docPartBody>
        <w:p w:rsidR="00000000" w:rsidRDefault="00F304DD">
          <w:pPr>
            <w:pStyle w:val="F6DD667ED6444D189B74F6984BBB943B"/>
          </w:pPr>
          <w:r>
            <w:t>Heading 5</w:t>
          </w:r>
        </w:p>
      </w:docPartBody>
    </w:docPart>
    <w:docPart>
      <w:docPartPr>
        <w:name w:val="F706F592276F4EEDA38E6D5D85F319B5"/>
        <w:category>
          <w:name w:val="General"/>
          <w:gallery w:val="placeholder"/>
        </w:category>
        <w:types>
          <w:type w:val="bbPlcHdr"/>
        </w:types>
        <w:behaviors>
          <w:behavior w:val="content"/>
        </w:behaviors>
        <w:guid w:val="{CD0C7A09-D136-435E-885A-4FB772B9975F}"/>
      </w:docPartPr>
      <w:docPartBody>
        <w:p w:rsidR="00000000" w:rsidRDefault="00F304DD">
          <w:pPr>
            <w:pStyle w:val="F706F592276F4EEDA38E6D5D85F319B5"/>
          </w:pPr>
          <w:r>
            <w:t>Heading 6</w:t>
          </w:r>
        </w:p>
      </w:docPartBody>
    </w:docPart>
    <w:docPart>
      <w:docPartPr>
        <w:name w:val="847D0FB12D2E4566B910E6F17EE4EA77"/>
        <w:category>
          <w:name w:val="General"/>
          <w:gallery w:val="placeholder"/>
        </w:category>
        <w:types>
          <w:type w:val="bbPlcHdr"/>
        </w:types>
        <w:behaviors>
          <w:behavior w:val="content"/>
        </w:behaviors>
        <w:guid w:val="{F158C69E-5E98-49B1-BE6C-C154EB0E5456}"/>
      </w:docPartPr>
      <w:docPartBody>
        <w:p w:rsidR="00000000" w:rsidRDefault="00F304DD">
          <w:pPr>
            <w:pStyle w:val="847D0FB12D2E4566B910E6F17EE4EA77"/>
          </w:pPr>
          <w:r>
            <w:t>Heading 4</w:t>
          </w:r>
        </w:p>
      </w:docPartBody>
    </w:docPart>
    <w:docPart>
      <w:docPartPr>
        <w:name w:val="47C94D379E4644BBAAFCC924C3F05689"/>
        <w:category>
          <w:name w:val="General"/>
          <w:gallery w:val="placeholder"/>
        </w:category>
        <w:types>
          <w:type w:val="bbPlcHdr"/>
        </w:types>
        <w:behaviors>
          <w:behavior w:val="content"/>
        </w:behaviors>
        <w:guid w:val="{0FF3DC0F-CD7E-42AA-90E0-BBE982B0A85E}"/>
      </w:docPartPr>
      <w:docPartBody>
        <w:p w:rsidR="00000000" w:rsidRDefault="00F304DD">
          <w:pPr>
            <w:pStyle w:val="47C94D379E4644BBAAFCC924C3F05689"/>
          </w:pPr>
          <w:r>
            <w:t>Heading 5</w:t>
          </w:r>
        </w:p>
      </w:docPartBody>
    </w:docPart>
    <w:docPart>
      <w:docPartPr>
        <w:name w:val="95DD9CBE5BD8414A9F7067D3D9979E7E"/>
        <w:category>
          <w:name w:val="General"/>
          <w:gallery w:val="placeholder"/>
        </w:category>
        <w:types>
          <w:type w:val="bbPlcHdr"/>
        </w:types>
        <w:behaviors>
          <w:behavior w:val="content"/>
        </w:behaviors>
        <w:guid w:val="{51C8D13B-3572-4CCF-8591-7E3476FE648B}"/>
      </w:docPartPr>
      <w:docPartBody>
        <w:p w:rsidR="00000000" w:rsidRDefault="00F304DD">
          <w:pPr>
            <w:pStyle w:val="95DD9CBE5BD8414A9F7067D3D9979E7E"/>
          </w:pPr>
          <w:r>
            <w:t>Heading 6</w:t>
          </w:r>
        </w:p>
      </w:docPartBody>
    </w:docPart>
    <w:docPart>
      <w:docPartPr>
        <w:name w:val="F035EEAF2DD04E4481D569C6B5EFCBE4"/>
        <w:category>
          <w:name w:val="General"/>
          <w:gallery w:val="placeholder"/>
        </w:category>
        <w:types>
          <w:type w:val="bbPlcHdr"/>
        </w:types>
        <w:behaviors>
          <w:behavior w:val="content"/>
        </w:behaviors>
        <w:guid w:val="{5D4E2ED0-1A2D-4EFF-B1E0-09D6E44D459D}"/>
      </w:docPartPr>
      <w:docPartBody>
        <w:p w:rsidR="00000000" w:rsidRDefault="00F304DD">
          <w:pPr>
            <w:pStyle w:val="F035EEAF2DD04E4481D569C6B5EFCBE4"/>
          </w:pPr>
          <w:r>
            <w:t>HEADING 7</w:t>
          </w:r>
        </w:p>
      </w:docPartBody>
    </w:docPart>
    <w:docPart>
      <w:docPartPr>
        <w:name w:val="9BC40649A92A492696A31538C8154763"/>
        <w:category>
          <w:name w:val="General"/>
          <w:gallery w:val="placeholder"/>
        </w:category>
        <w:types>
          <w:type w:val="bbPlcHdr"/>
        </w:types>
        <w:behaviors>
          <w:behavior w:val="content"/>
        </w:behaviors>
        <w:guid w:val="{F9BC5177-5838-4AC7-86F9-E5146AB6F15C}"/>
      </w:docPartPr>
      <w:docPartBody>
        <w:p w:rsidR="00000000" w:rsidRDefault="00F304DD">
          <w:pPr>
            <w:pStyle w:val="9BC40649A92A492696A31538C8154763"/>
          </w:pPr>
          <w:r>
            <w:t>Table Description</w:t>
          </w:r>
        </w:p>
      </w:docPartBody>
    </w:docPart>
    <w:docPart>
      <w:docPartPr>
        <w:name w:val="388594A603CC4397978C31D1418ED0C4"/>
        <w:category>
          <w:name w:val="General"/>
          <w:gallery w:val="placeholder"/>
        </w:category>
        <w:types>
          <w:type w:val="bbPlcHdr"/>
        </w:types>
        <w:behaviors>
          <w:behavior w:val="content"/>
        </w:behaviors>
        <w:guid w:val="{307AB654-E8DD-441D-8CE8-504E5AC1E609}"/>
      </w:docPartPr>
      <w:docPartBody>
        <w:p w:rsidR="00000000" w:rsidRDefault="00F304DD">
          <w:pPr>
            <w:pStyle w:val="388594A603CC4397978C31D1418ED0C4"/>
          </w:pPr>
          <w:r>
            <w:t>Heading 1</w:t>
          </w:r>
        </w:p>
      </w:docPartBody>
    </w:docPart>
    <w:docPart>
      <w:docPartPr>
        <w:name w:val="954AE7C2855047B9B21D02853C114E89"/>
        <w:category>
          <w:name w:val="General"/>
          <w:gallery w:val="placeholder"/>
        </w:category>
        <w:types>
          <w:type w:val="bbPlcHdr"/>
        </w:types>
        <w:behaviors>
          <w:behavior w:val="content"/>
        </w:behaviors>
        <w:guid w:val="{0CFE0ECC-35DF-4D9D-AAF9-3BEE78FA7055}"/>
      </w:docPartPr>
      <w:docPartBody>
        <w:p w:rsidR="00000000" w:rsidRDefault="00F304DD">
          <w:pPr>
            <w:pStyle w:val="954AE7C2855047B9B21D02853C114E89"/>
          </w:pPr>
          <w:r w:rsidRPr="000C3A20">
            <w:t>Some of the sample text in this document indicates the name of the style applied, so that you can easily apply the same formatting again. To get started right away, just tap any placeholder text (such as this) and start typing.</w:t>
          </w:r>
        </w:p>
      </w:docPartBody>
    </w:docPart>
    <w:docPart>
      <w:docPartPr>
        <w:name w:val="F63B726B0A974D04BEAA3E32E82FFA1C"/>
        <w:category>
          <w:name w:val="General"/>
          <w:gallery w:val="placeholder"/>
        </w:category>
        <w:types>
          <w:type w:val="bbPlcHdr"/>
        </w:types>
        <w:behaviors>
          <w:behavior w:val="content"/>
        </w:behaviors>
        <w:guid w:val="{180FDE72-0A34-48FF-847A-88972C78B308}"/>
      </w:docPartPr>
      <w:docPartBody>
        <w:p w:rsidR="00000000" w:rsidRDefault="00F304DD">
          <w:pPr>
            <w:pStyle w:val="F63B726B0A974D04BEAA3E32E82FFA1C"/>
          </w:pPr>
          <w:r w:rsidRPr="000C3A20">
            <w:t xml:space="preserve">Want to insert a picture from your files or add a shape, text box, or table? You got </w:t>
          </w:r>
          <w:r w:rsidRPr="000C3A20">
            <w:t>it! On the Insert tab of the ribbon, just tap the option you need.</w:t>
          </w:r>
        </w:p>
      </w:docPartBody>
    </w:docPart>
    <w:docPart>
      <w:docPartPr>
        <w:name w:val="8C8403714B5D413F94C8087CA8BBE46F"/>
        <w:category>
          <w:name w:val="General"/>
          <w:gallery w:val="placeholder"/>
        </w:category>
        <w:types>
          <w:type w:val="bbPlcHdr"/>
        </w:types>
        <w:behaviors>
          <w:behavior w:val="content"/>
        </w:behaviors>
        <w:guid w:val="{2489C8FA-F0F6-4341-83C0-E4A9E8199EAE}"/>
      </w:docPartPr>
      <w:docPartBody>
        <w:p w:rsidR="00000000" w:rsidRDefault="00F304DD">
          <w:pPr>
            <w:pStyle w:val="8C8403714B5D413F94C8087CA8BBE46F"/>
          </w:pPr>
          <w:r>
            <w:t>Heading 7</w:t>
          </w:r>
        </w:p>
      </w:docPartBody>
    </w:docPart>
    <w:docPart>
      <w:docPartPr>
        <w:name w:val="7BDB2E3503E74ED890749583E71BCB9B"/>
        <w:category>
          <w:name w:val="General"/>
          <w:gallery w:val="placeholder"/>
        </w:category>
        <w:types>
          <w:type w:val="bbPlcHdr"/>
        </w:types>
        <w:behaviors>
          <w:behavior w:val="content"/>
        </w:behaviors>
        <w:guid w:val="{26247959-6181-4041-A6B7-D5F798725454}"/>
      </w:docPartPr>
      <w:docPartBody>
        <w:p w:rsidR="00000000" w:rsidRDefault="00F304DD">
          <w:pPr>
            <w:pStyle w:val="7BDB2E3503E74ED890749583E71BCB9B"/>
          </w:pPr>
          <w:r>
            <w:t>Title</w:t>
          </w:r>
        </w:p>
      </w:docPartBody>
    </w:docPart>
    <w:docPart>
      <w:docPartPr>
        <w:name w:val="1B7FD904C3B34588A2E795C9C71AD239"/>
        <w:category>
          <w:name w:val="General"/>
          <w:gallery w:val="placeholder"/>
        </w:category>
        <w:types>
          <w:type w:val="bbPlcHdr"/>
        </w:types>
        <w:behaviors>
          <w:behavior w:val="content"/>
        </w:behaviors>
        <w:guid w:val="{A34D8FE8-D649-4154-B648-FAACC4DDE155}"/>
      </w:docPartPr>
      <w:docPartBody>
        <w:p w:rsidR="00000000" w:rsidRDefault="00F304DD">
          <w:pPr>
            <w:pStyle w:val="1B7FD904C3B34588A2E795C9C71AD239"/>
          </w:pPr>
          <w:r>
            <w:t>Heading 3</w:t>
          </w:r>
        </w:p>
      </w:docPartBody>
    </w:docPart>
    <w:docPart>
      <w:docPartPr>
        <w:name w:val="29BEAA493D934D7FB6BB916C10D88B21"/>
        <w:category>
          <w:name w:val="General"/>
          <w:gallery w:val="placeholder"/>
        </w:category>
        <w:types>
          <w:type w:val="bbPlcHdr"/>
        </w:types>
        <w:behaviors>
          <w:behavior w:val="content"/>
        </w:behaviors>
        <w:guid w:val="{2EDBD933-F316-48BD-A99D-B8EAE8BE7199}"/>
      </w:docPartPr>
      <w:docPartBody>
        <w:p w:rsidR="00000000" w:rsidRDefault="00F304DD">
          <w:pPr>
            <w:pStyle w:val="29BEAA493D934D7FB6BB916C10D88B21"/>
          </w:pPr>
          <w:r>
            <w:t>Table Description</w:t>
          </w:r>
        </w:p>
      </w:docPartBody>
    </w:docPart>
    <w:docPart>
      <w:docPartPr>
        <w:name w:val="97080E5A004D4F42BA84A6A0E53E27CD"/>
        <w:category>
          <w:name w:val="General"/>
          <w:gallery w:val="placeholder"/>
        </w:category>
        <w:types>
          <w:type w:val="bbPlcHdr"/>
        </w:types>
        <w:behaviors>
          <w:behavior w:val="content"/>
        </w:behaviors>
        <w:guid w:val="{FDA8A8A8-D8CF-4C96-B126-D6194125C4D3}"/>
      </w:docPartPr>
      <w:docPartBody>
        <w:p w:rsidR="00000000" w:rsidRDefault="00F304DD">
          <w:pPr>
            <w:pStyle w:val="97080E5A004D4F42BA84A6A0E53E27CD"/>
          </w:pPr>
          <w:r>
            <w:t>Use styles to easily format your Word documents in no time.</w:t>
          </w:r>
        </w:p>
      </w:docPartBody>
    </w:docPart>
    <w:docPart>
      <w:docPartPr>
        <w:name w:val="AA34503E9A0F40D2A22DA9239F7B3ED8"/>
        <w:category>
          <w:name w:val="General"/>
          <w:gallery w:val="placeholder"/>
        </w:category>
        <w:types>
          <w:type w:val="bbPlcHdr"/>
        </w:types>
        <w:behaviors>
          <w:behavior w:val="content"/>
        </w:behaviors>
        <w:guid w:val="{1EC8261E-1F35-41A1-A84C-88D545CE1B4B}"/>
      </w:docPartPr>
      <w:docPartBody>
        <w:p w:rsidR="00000000" w:rsidRDefault="00F304DD">
          <w:pPr>
            <w:pStyle w:val="AA34503E9A0F40D2A22DA9239F7B3ED8"/>
          </w:pPr>
          <w:r>
            <w:t>Hours</w:t>
          </w:r>
        </w:p>
      </w:docPartBody>
    </w:docPart>
    <w:docPart>
      <w:docPartPr>
        <w:name w:val="57FE8501D4C340CBA2706EADAF472351"/>
        <w:category>
          <w:name w:val="General"/>
          <w:gallery w:val="placeholder"/>
        </w:category>
        <w:types>
          <w:type w:val="bbPlcHdr"/>
        </w:types>
        <w:behaviors>
          <w:behavior w:val="content"/>
        </w:behaviors>
        <w:guid w:val="{B378D83F-5365-40F3-B3C1-5749A7B236A6}"/>
      </w:docPartPr>
      <w:docPartBody>
        <w:p w:rsidR="00000000" w:rsidRDefault="00F304DD">
          <w:pPr>
            <w:pStyle w:val="57FE8501D4C340CBA2706EADAF472351"/>
          </w:pPr>
          <w:r>
            <w:t>Website</w:t>
          </w:r>
        </w:p>
      </w:docPartBody>
    </w:docPart>
    <w:docPart>
      <w:docPartPr>
        <w:name w:val="B07EE60CEA914B7BB79720E55496AC86"/>
        <w:category>
          <w:name w:val="General"/>
          <w:gallery w:val="placeholder"/>
        </w:category>
        <w:types>
          <w:type w:val="bbPlcHdr"/>
        </w:types>
        <w:behaviors>
          <w:behavior w:val="content"/>
        </w:behaviors>
        <w:guid w:val="{E7A6AA12-6A86-4889-9093-16A8932BBFE8}"/>
      </w:docPartPr>
      <w:docPartBody>
        <w:p w:rsidR="00000000" w:rsidRDefault="00F304DD">
          <w:pPr>
            <w:pStyle w:val="B07EE60CEA914B7BB79720E55496AC86"/>
          </w:pPr>
          <w:r>
            <w:t>Subtitle</w:t>
          </w:r>
        </w:p>
      </w:docPartBody>
    </w:docPart>
    <w:docPart>
      <w:docPartPr>
        <w:name w:val="CD3EEC7197304C92B59850FD49C1040A"/>
        <w:category>
          <w:name w:val="General"/>
          <w:gallery w:val="placeholder"/>
        </w:category>
        <w:types>
          <w:type w:val="bbPlcHdr"/>
        </w:types>
        <w:behaviors>
          <w:behavior w:val="content"/>
        </w:behaviors>
        <w:guid w:val="{37E81306-A1AF-4886-B04C-6AF4A556F4E8}"/>
      </w:docPartPr>
      <w:docPartBody>
        <w:p w:rsidR="00000000" w:rsidRDefault="00F304DD">
          <w:pPr>
            <w:pStyle w:val="CD3EEC7197304C92B59850FD49C1040A"/>
          </w:pPr>
          <w:r>
            <w:t>Heading 3</w:t>
          </w:r>
        </w:p>
      </w:docPartBody>
    </w:docPart>
    <w:docPart>
      <w:docPartPr>
        <w:name w:val="7FBD6C8492834C0DB4087882FC097616"/>
        <w:category>
          <w:name w:val="General"/>
          <w:gallery w:val="placeholder"/>
        </w:category>
        <w:types>
          <w:type w:val="bbPlcHdr"/>
        </w:types>
        <w:behaviors>
          <w:behavior w:val="content"/>
        </w:behaviors>
        <w:guid w:val="{10E159A5-F9D9-494F-A8E9-49817064C74F}"/>
      </w:docPartPr>
      <w:docPartBody>
        <w:p w:rsidR="00000000" w:rsidRDefault="00F304DD">
          <w:pPr>
            <w:pStyle w:val="7FBD6C8492834C0DB4087882FC097616"/>
          </w:pPr>
          <w:r>
            <w:t>Street Address</w:t>
          </w:r>
        </w:p>
      </w:docPartBody>
    </w:docPart>
    <w:docPart>
      <w:docPartPr>
        <w:name w:val="00FA09CC0A1743EE851B1451B5089E8C"/>
        <w:category>
          <w:name w:val="General"/>
          <w:gallery w:val="placeholder"/>
        </w:category>
        <w:types>
          <w:type w:val="bbPlcHdr"/>
        </w:types>
        <w:behaviors>
          <w:behavior w:val="content"/>
        </w:behaviors>
        <w:guid w:val="{7C9E8355-8D50-40BC-B29E-580C9C148F34}"/>
      </w:docPartPr>
      <w:docPartBody>
        <w:p w:rsidR="00000000" w:rsidRDefault="00F304DD">
          <w:pPr>
            <w:pStyle w:val="00FA09CC0A1743EE851B1451B5089E8C"/>
          </w:pPr>
          <w:r>
            <w:t>City, ST ZIP Code</w:t>
          </w:r>
        </w:p>
      </w:docPartBody>
    </w:docPart>
    <w:docPart>
      <w:docPartPr>
        <w:name w:val="E42C0A055CDD4BBC8676DB86E873F8BA"/>
        <w:category>
          <w:name w:val="General"/>
          <w:gallery w:val="placeholder"/>
        </w:category>
        <w:types>
          <w:type w:val="bbPlcHdr"/>
        </w:types>
        <w:behaviors>
          <w:behavior w:val="content"/>
        </w:behaviors>
        <w:guid w:val="{DAD5443A-FEAF-465F-BD58-5B5593A3AF49}"/>
      </w:docPartPr>
      <w:docPartBody>
        <w:p w:rsidR="00000000" w:rsidRDefault="00F304DD">
          <w:pPr>
            <w:pStyle w:val="E42C0A055CDD4BBC8676DB86E873F8BA"/>
          </w:pPr>
          <w:r>
            <w:t>Telephone</w:t>
          </w:r>
        </w:p>
      </w:docPartBody>
    </w:docPart>
    <w:docPart>
      <w:docPartPr>
        <w:name w:val="3B57B310B25747A885DC4D3757915536"/>
        <w:category>
          <w:name w:val="General"/>
          <w:gallery w:val="placeholder"/>
        </w:category>
        <w:types>
          <w:type w:val="bbPlcHdr"/>
        </w:types>
        <w:behaviors>
          <w:behavior w:val="content"/>
        </w:behaviors>
        <w:guid w:val="{598FA7CC-915B-4F1F-8BCB-849C624B86D2}"/>
      </w:docPartPr>
      <w:docPartBody>
        <w:p w:rsidR="00000000" w:rsidRDefault="00F304DD">
          <w:pPr>
            <w:pStyle w:val="3B57B310B25747A885DC4D3757915536"/>
          </w:pPr>
          <w:r>
            <w:t>Subtitle</w:t>
          </w:r>
        </w:p>
      </w:docPartBody>
    </w:docPart>
    <w:docPart>
      <w:docPartPr>
        <w:name w:val="69CF8B8AD646406E980A4E92565ED28D"/>
        <w:category>
          <w:name w:val="General"/>
          <w:gallery w:val="placeholder"/>
        </w:category>
        <w:types>
          <w:type w:val="bbPlcHdr"/>
        </w:types>
        <w:behaviors>
          <w:behavior w:val="content"/>
        </w:behaviors>
        <w:guid w:val="{58D2CB20-C729-42FA-A7BE-41C5B2A55A4B}"/>
      </w:docPartPr>
      <w:docPartBody>
        <w:p w:rsidR="00000000" w:rsidRDefault="00F304DD">
          <w:pPr>
            <w:pStyle w:val="69CF8B8AD646406E980A4E92565ED28D"/>
          </w:pPr>
          <w:r>
            <w:t>Heading 8</w:t>
          </w:r>
        </w:p>
      </w:docPartBody>
    </w:docPart>
    <w:docPart>
      <w:docPartPr>
        <w:name w:val="61590C361612446F96BA72570B3BC527"/>
        <w:category>
          <w:name w:val="General"/>
          <w:gallery w:val="placeholder"/>
        </w:category>
        <w:types>
          <w:type w:val="bbPlcHdr"/>
        </w:types>
        <w:behaviors>
          <w:behavior w:val="content"/>
        </w:behaviors>
        <w:guid w:val="{C61BA718-F513-40AF-9222-308B7D32F24E}"/>
      </w:docPartPr>
      <w:docPartBody>
        <w:p w:rsidR="00000000" w:rsidRDefault="00F304DD">
          <w:pPr>
            <w:pStyle w:val="61590C361612446F96BA72570B3BC527"/>
          </w:pPr>
          <w:r>
            <w:t>Street Address</w:t>
          </w:r>
        </w:p>
      </w:docPartBody>
    </w:docPart>
    <w:docPart>
      <w:docPartPr>
        <w:name w:val="A19A841A0C9944189DF7B58FBD937F00"/>
        <w:category>
          <w:name w:val="General"/>
          <w:gallery w:val="placeholder"/>
        </w:category>
        <w:types>
          <w:type w:val="bbPlcHdr"/>
        </w:types>
        <w:behaviors>
          <w:behavior w:val="content"/>
        </w:behaviors>
        <w:guid w:val="{83B95FD5-3A1A-4D47-93B5-5A0A3B638D11}"/>
      </w:docPartPr>
      <w:docPartBody>
        <w:p w:rsidR="00000000" w:rsidRDefault="00F304DD">
          <w:pPr>
            <w:pStyle w:val="A19A841A0C9944189DF7B58FBD937F00"/>
          </w:pPr>
          <w:r>
            <w:t>City, ST ZIP Code</w:t>
          </w:r>
        </w:p>
      </w:docPartBody>
    </w:docPart>
    <w:docPart>
      <w:docPartPr>
        <w:name w:val="545DB5B58F1D4817A97A2E5ACACE3E96"/>
        <w:category>
          <w:name w:val="General"/>
          <w:gallery w:val="placeholder"/>
        </w:category>
        <w:types>
          <w:type w:val="bbPlcHdr"/>
        </w:types>
        <w:behaviors>
          <w:behavior w:val="content"/>
        </w:behaviors>
        <w:guid w:val="{0BA61E3B-ACF4-4C14-BD14-902BDEE4E41A}"/>
      </w:docPartPr>
      <w:docPartBody>
        <w:p w:rsidR="00000000" w:rsidRDefault="00F304DD">
          <w:pPr>
            <w:pStyle w:val="545DB5B58F1D4817A97A2E5ACACE3E96"/>
          </w:pPr>
          <w:r>
            <w:t>Telephone</w:t>
          </w:r>
        </w:p>
      </w:docPartBody>
    </w:docPart>
    <w:docPart>
      <w:docPartPr>
        <w:name w:val="B35B75CE41FA4BBBBB5281DD9EFF72B8"/>
        <w:category>
          <w:name w:val="General"/>
          <w:gallery w:val="placeholder"/>
        </w:category>
        <w:types>
          <w:type w:val="bbPlcHdr"/>
        </w:types>
        <w:behaviors>
          <w:behavior w:val="content"/>
        </w:behaviors>
        <w:guid w:val="{93F423A0-6032-4B37-B09E-122E4D21A74B}"/>
      </w:docPartPr>
      <w:docPartBody>
        <w:p w:rsidR="00000000" w:rsidRDefault="00F304DD">
          <w:pPr>
            <w:pStyle w:val="B35B75CE41FA4BBBBB5281DD9EFF72B8"/>
          </w:pPr>
          <w:r>
            <w:t>Heading 7</w:t>
          </w:r>
        </w:p>
      </w:docPartBody>
    </w:docPart>
    <w:docPart>
      <w:docPartPr>
        <w:name w:val="7B5563AFFEFD4236BC6019602722F3B0"/>
        <w:category>
          <w:name w:val="General"/>
          <w:gallery w:val="placeholder"/>
        </w:category>
        <w:types>
          <w:type w:val="bbPlcHdr"/>
        </w:types>
        <w:behaviors>
          <w:behavior w:val="content"/>
        </w:behaviors>
        <w:guid w:val="{4327028D-CFC7-4388-9BC3-F80B1364091F}"/>
      </w:docPartPr>
      <w:docPartBody>
        <w:p w:rsidR="00000000" w:rsidRDefault="00F304DD">
          <w:pPr>
            <w:pStyle w:val="7B5563AFFEFD4236BC6019602722F3B0"/>
          </w:pPr>
          <w:r>
            <w:t>Heading 2</w:t>
          </w:r>
        </w:p>
      </w:docPartBody>
    </w:docPart>
    <w:docPart>
      <w:docPartPr>
        <w:name w:val="925D8EC45F7E4AD69F010A8F48CCDE33"/>
        <w:category>
          <w:name w:val="General"/>
          <w:gallery w:val="placeholder"/>
        </w:category>
        <w:types>
          <w:type w:val="bbPlcHdr"/>
        </w:types>
        <w:behaviors>
          <w:behavior w:val="content"/>
        </w:behaviors>
        <w:guid w:val="{CA027FCD-3AA8-478A-A53C-8790A9DB7089}"/>
      </w:docPartPr>
      <w:docPartBody>
        <w:p w:rsidR="00000000" w:rsidRDefault="00F304DD">
          <w:pPr>
            <w:pStyle w:val="925D8EC45F7E4AD69F010A8F48CCDE33"/>
          </w:pPr>
          <w:r>
            <w:t>Heading 9</w:t>
          </w:r>
        </w:p>
      </w:docPartBody>
    </w:docPart>
    <w:docPart>
      <w:docPartPr>
        <w:name w:val="5A39B9FDC55B47BE8DCDF00816F9DFD5"/>
        <w:category>
          <w:name w:val="General"/>
          <w:gallery w:val="placeholder"/>
        </w:category>
        <w:types>
          <w:type w:val="bbPlcHdr"/>
        </w:types>
        <w:behaviors>
          <w:behavior w:val="content"/>
        </w:behaviors>
        <w:guid w:val="{F0011C5B-FBFC-44D5-832E-AE98D17886B0}"/>
      </w:docPartPr>
      <w:docPartBody>
        <w:p w:rsidR="00000000" w:rsidRDefault="00F304DD">
          <w:pPr>
            <w:pStyle w:val="5A39B9FDC55B47BE8DCDF00816F9DFD5"/>
          </w:pPr>
          <w:r>
            <w:t>Heading 4</w:t>
          </w:r>
        </w:p>
      </w:docPartBody>
    </w:docPart>
    <w:docPart>
      <w:docPartPr>
        <w:name w:val="402E031D525D4D96BEC71A1663B1B719"/>
        <w:category>
          <w:name w:val="General"/>
          <w:gallery w:val="placeholder"/>
        </w:category>
        <w:types>
          <w:type w:val="bbPlcHdr"/>
        </w:types>
        <w:behaviors>
          <w:behavior w:val="content"/>
        </w:behaviors>
        <w:guid w:val="{1534CC47-587F-443E-B3DC-120E3577BC00}"/>
      </w:docPartPr>
      <w:docPartBody>
        <w:p w:rsidR="00000000" w:rsidRDefault="00F304DD">
          <w:pPr>
            <w:pStyle w:val="402E031D525D4D96BEC71A1663B1B719"/>
          </w:pPr>
          <w:r>
            <w:t>Heading 5</w:t>
          </w:r>
        </w:p>
      </w:docPartBody>
    </w:docPart>
    <w:docPart>
      <w:docPartPr>
        <w:name w:val="E010C8E05EA04D519C0B9CDAED766309"/>
        <w:category>
          <w:name w:val="General"/>
          <w:gallery w:val="placeholder"/>
        </w:category>
        <w:types>
          <w:type w:val="bbPlcHdr"/>
        </w:types>
        <w:behaviors>
          <w:behavior w:val="content"/>
        </w:behaviors>
        <w:guid w:val="{50C182F2-E4AF-4C50-86B9-2D3B52D4F75B}"/>
      </w:docPartPr>
      <w:docPartBody>
        <w:p w:rsidR="00000000" w:rsidRDefault="00F304DD">
          <w:pPr>
            <w:pStyle w:val="E010C8E05EA04D519C0B9CDAED766309"/>
          </w:pPr>
          <w:r>
            <w:t>Heading 6</w:t>
          </w:r>
        </w:p>
      </w:docPartBody>
    </w:docPart>
    <w:docPart>
      <w:docPartPr>
        <w:name w:val="D2E09AD9D09D43A4B4E1CB57DEE4BAEC"/>
        <w:category>
          <w:name w:val="General"/>
          <w:gallery w:val="placeholder"/>
        </w:category>
        <w:types>
          <w:type w:val="bbPlcHdr"/>
        </w:types>
        <w:behaviors>
          <w:behavior w:val="content"/>
        </w:behaviors>
        <w:guid w:val="{1730005B-5FC1-45D3-B9C1-195E6EA81844}"/>
      </w:docPartPr>
      <w:docPartBody>
        <w:p w:rsidR="00000000" w:rsidRDefault="00F304DD">
          <w:pPr>
            <w:pStyle w:val="D2E09AD9D09D43A4B4E1CB57DEE4BAEC"/>
          </w:pPr>
          <w:r>
            <w:t>Heading 4</w:t>
          </w:r>
        </w:p>
      </w:docPartBody>
    </w:docPart>
    <w:docPart>
      <w:docPartPr>
        <w:name w:val="8AEAD446406543F192ADE8E78435FE0A"/>
        <w:category>
          <w:name w:val="General"/>
          <w:gallery w:val="placeholder"/>
        </w:category>
        <w:types>
          <w:type w:val="bbPlcHdr"/>
        </w:types>
        <w:behaviors>
          <w:behavior w:val="content"/>
        </w:behaviors>
        <w:guid w:val="{1A1926CF-E524-473C-84DE-300E054078FD}"/>
      </w:docPartPr>
      <w:docPartBody>
        <w:p w:rsidR="00000000" w:rsidRDefault="00F304DD">
          <w:pPr>
            <w:pStyle w:val="8AEAD446406543F192ADE8E78435FE0A"/>
          </w:pPr>
          <w:r>
            <w:t>Heading 5</w:t>
          </w:r>
        </w:p>
      </w:docPartBody>
    </w:docPart>
    <w:docPart>
      <w:docPartPr>
        <w:name w:val="C11A3741D6A546DD9CE8B333CEA0589A"/>
        <w:category>
          <w:name w:val="General"/>
          <w:gallery w:val="placeholder"/>
        </w:category>
        <w:types>
          <w:type w:val="bbPlcHdr"/>
        </w:types>
        <w:behaviors>
          <w:behavior w:val="content"/>
        </w:behaviors>
        <w:guid w:val="{AC2D68DC-ECC3-4BD3-BA08-00ED858ED792}"/>
      </w:docPartPr>
      <w:docPartBody>
        <w:p w:rsidR="00000000" w:rsidRDefault="00F304DD">
          <w:pPr>
            <w:pStyle w:val="C11A3741D6A546DD9CE8B333CEA0589A"/>
          </w:pPr>
          <w:r>
            <w:t>Heading 6</w:t>
          </w:r>
        </w:p>
      </w:docPartBody>
    </w:docPart>
    <w:docPart>
      <w:docPartPr>
        <w:name w:val="0DCCE5BCC5F0476691C1CEE1C3386EFB"/>
        <w:category>
          <w:name w:val="General"/>
          <w:gallery w:val="placeholder"/>
        </w:category>
        <w:types>
          <w:type w:val="bbPlcHdr"/>
        </w:types>
        <w:behaviors>
          <w:behavior w:val="content"/>
        </w:behaviors>
        <w:guid w:val="{4D8C30DC-FEC8-4BD0-A285-F16383A0C509}"/>
      </w:docPartPr>
      <w:docPartBody>
        <w:p w:rsidR="00000000" w:rsidRDefault="00F304DD">
          <w:pPr>
            <w:pStyle w:val="0DCCE5BCC5F0476691C1CEE1C3386EFB"/>
          </w:pPr>
          <w:r>
            <w:t>Heading 4</w:t>
          </w:r>
        </w:p>
      </w:docPartBody>
    </w:docPart>
    <w:docPart>
      <w:docPartPr>
        <w:name w:val="1C9BA52D1B2447C4BEFAA80934D97FAB"/>
        <w:category>
          <w:name w:val="General"/>
          <w:gallery w:val="placeholder"/>
        </w:category>
        <w:types>
          <w:type w:val="bbPlcHdr"/>
        </w:types>
        <w:behaviors>
          <w:behavior w:val="content"/>
        </w:behaviors>
        <w:guid w:val="{F3B0A4B7-11F6-4DFE-BFD4-F010E6A62A17}"/>
      </w:docPartPr>
      <w:docPartBody>
        <w:p w:rsidR="00000000" w:rsidRDefault="00F304DD">
          <w:pPr>
            <w:pStyle w:val="1C9BA52D1B2447C4BEFAA80934D97FAB"/>
          </w:pPr>
          <w:r>
            <w:t>Heading 5</w:t>
          </w:r>
        </w:p>
      </w:docPartBody>
    </w:docPart>
    <w:docPart>
      <w:docPartPr>
        <w:name w:val="CA40525C6DD64609B7E4EAABC7F5210F"/>
        <w:category>
          <w:name w:val="General"/>
          <w:gallery w:val="placeholder"/>
        </w:category>
        <w:types>
          <w:type w:val="bbPlcHdr"/>
        </w:types>
        <w:behaviors>
          <w:behavior w:val="content"/>
        </w:behaviors>
        <w:guid w:val="{06F0F850-B65E-4BFC-8258-77FF2658DE9C}"/>
      </w:docPartPr>
      <w:docPartBody>
        <w:p w:rsidR="00000000" w:rsidRDefault="00F304DD">
          <w:pPr>
            <w:pStyle w:val="CA40525C6DD64609B7E4EAABC7F5210F"/>
          </w:pPr>
          <w:r>
            <w:t>Heading 6</w:t>
          </w:r>
        </w:p>
      </w:docPartBody>
    </w:docPart>
    <w:docPart>
      <w:docPartPr>
        <w:name w:val="6F488B99319042CFB75344E404680953"/>
        <w:category>
          <w:name w:val="General"/>
          <w:gallery w:val="placeholder"/>
        </w:category>
        <w:types>
          <w:type w:val="bbPlcHdr"/>
        </w:types>
        <w:behaviors>
          <w:behavior w:val="content"/>
        </w:behaviors>
        <w:guid w:val="{5E45344C-CD4C-44D8-9746-F2A3F0530D52}"/>
      </w:docPartPr>
      <w:docPartBody>
        <w:p w:rsidR="00000000" w:rsidRDefault="00F304DD">
          <w:pPr>
            <w:pStyle w:val="6F488B99319042CFB75344E404680953"/>
          </w:pPr>
          <w:r>
            <w:t>Heading 4</w:t>
          </w:r>
        </w:p>
      </w:docPartBody>
    </w:docPart>
    <w:docPart>
      <w:docPartPr>
        <w:name w:val="F70A24BFDE2946C099EAB63E5443DD04"/>
        <w:category>
          <w:name w:val="General"/>
          <w:gallery w:val="placeholder"/>
        </w:category>
        <w:types>
          <w:type w:val="bbPlcHdr"/>
        </w:types>
        <w:behaviors>
          <w:behavior w:val="content"/>
        </w:behaviors>
        <w:guid w:val="{76103B8B-B7AC-40B2-A8A8-4103E162107B}"/>
      </w:docPartPr>
      <w:docPartBody>
        <w:p w:rsidR="00000000" w:rsidRDefault="00F304DD">
          <w:pPr>
            <w:pStyle w:val="F70A24BFDE2946C099EAB63E5443DD04"/>
          </w:pPr>
          <w:r>
            <w:t>Heading 5</w:t>
          </w:r>
        </w:p>
      </w:docPartBody>
    </w:docPart>
    <w:docPart>
      <w:docPartPr>
        <w:name w:val="60D4AF8DC9F049E3B23853C79947C8B3"/>
        <w:category>
          <w:name w:val="General"/>
          <w:gallery w:val="placeholder"/>
        </w:category>
        <w:types>
          <w:type w:val="bbPlcHdr"/>
        </w:types>
        <w:behaviors>
          <w:behavior w:val="content"/>
        </w:behaviors>
        <w:guid w:val="{B6EF1E63-5588-4207-A727-3F3FA0E74634}"/>
      </w:docPartPr>
      <w:docPartBody>
        <w:p w:rsidR="00000000" w:rsidRDefault="00F304DD">
          <w:pPr>
            <w:pStyle w:val="60D4AF8DC9F049E3B23853C79947C8B3"/>
          </w:pPr>
          <w:r>
            <w:t>Heading 6</w:t>
          </w:r>
        </w:p>
      </w:docPartBody>
    </w:docPart>
    <w:docPart>
      <w:docPartPr>
        <w:name w:val="60BC9172803240079ADA75440127F687"/>
        <w:category>
          <w:name w:val="General"/>
          <w:gallery w:val="placeholder"/>
        </w:category>
        <w:types>
          <w:type w:val="bbPlcHdr"/>
        </w:types>
        <w:behaviors>
          <w:behavior w:val="content"/>
        </w:behaviors>
        <w:guid w:val="{2084A6F0-1CD0-44B5-B43F-86374B83AE5B}"/>
      </w:docPartPr>
      <w:docPartBody>
        <w:p w:rsidR="00000000" w:rsidRDefault="00F304DD">
          <w:pPr>
            <w:pStyle w:val="60BC9172803240079ADA75440127F687"/>
          </w:pPr>
          <w:r>
            <w:t>Heading 4</w:t>
          </w:r>
        </w:p>
      </w:docPartBody>
    </w:docPart>
    <w:docPart>
      <w:docPartPr>
        <w:name w:val="59400F67842146C98AC5FFDDC69D160B"/>
        <w:category>
          <w:name w:val="General"/>
          <w:gallery w:val="placeholder"/>
        </w:category>
        <w:types>
          <w:type w:val="bbPlcHdr"/>
        </w:types>
        <w:behaviors>
          <w:behavior w:val="content"/>
        </w:behaviors>
        <w:guid w:val="{25DA2757-0A30-4B6E-98BF-00F306508531}"/>
      </w:docPartPr>
      <w:docPartBody>
        <w:p w:rsidR="00000000" w:rsidRDefault="00F304DD">
          <w:pPr>
            <w:pStyle w:val="59400F67842146C98AC5FFDDC69D160B"/>
          </w:pPr>
          <w:r>
            <w:t>Heading 5</w:t>
          </w:r>
        </w:p>
      </w:docPartBody>
    </w:docPart>
    <w:docPart>
      <w:docPartPr>
        <w:name w:val="0273A38180C14C71ABA2361D865FAF88"/>
        <w:category>
          <w:name w:val="General"/>
          <w:gallery w:val="placeholder"/>
        </w:category>
        <w:types>
          <w:type w:val="bbPlcHdr"/>
        </w:types>
        <w:behaviors>
          <w:behavior w:val="content"/>
        </w:behaviors>
        <w:guid w:val="{FE6B2671-3954-4951-8A59-F6E4F958F20E}"/>
      </w:docPartPr>
      <w:docPartBody>
        <w:p w:rsidR="00000000" w:rsidRDefault="00F304DD">
          <w:pPr>
            <w:pStyle w:val="0273A38180C14C71ABA2361D865FAF88"/>
          </w:pPr>
          <w:r>
            <w:t>Heading 6</w:t>
          </w:r>
        </w:p>
      </w:docPartBody>
    </w:docPart>
    <w:docPart>
      <w:docPartPr>
        <w:name w:val="88448259DA164FB791B3E4F9D3AC7F24"/>
        <w:category>
          <w:name w:val="General"/>
          <w:gallery w:val="placeholder"/>
        </w:category>
        <w:types>
          <w:type w:val="bbPlcHdr"/>
        </w:types>
        <w:behaviors>
          <w:behavior w:val="content"/>
        </w:behaviors>
        <w:guid w:val="{E8679E34-08C1-421A-88E0-4E9FAE434CCC}"/>
      </w:docPartPr>
      <w:docPartBody>
        <w:p w:rsidR="00000000" w:rsidRDefault="00F304DD">
          <w:pPr>
            <w:pStyle w:val="88448259DA164FB791B3E4F9D3AC7F24"/>
          </w:pPr>
          <w:r>
            <w:t>Heading 4</w:t>
          </w:r>
        </w:p>
      </w:docPartBody>
    </w:docPart>
    <w:docPart>
      <w:docPartPr>
        <w:name w:val="07C683B0632940EBB8246297068D92AD"/>
        <w:category>
          <w:name w:val="General"/>
          <w:gallery w:val="placeholder"/>
        </w:category>
        <w:types>
          <w:type w:val="bbPlcHdr"/>
        </w:types>
        <w:behaviors>
          <w:behavior w:val="content"/>
        </w:behaviors>
        <w:guid w:val="{A4CC22E4-CF30-4C0D-8151-7CB5C2892C8A}"/>
      </w:docPartPr>
      <w:docPartBody>
        <w:p w:rsidR="00000000" w:rsidRDefault="00F304DD">
          <w:pPr>
            <w:pStyle w:val="07C683B0632940EBB8246297068D92AD"/>
          </w:pPr>
          <w:r>
            <w:t>Heading 5</w:t>
          </w:r>
        </w:p>
      </w:docPartBody>
    </w:docPart>
    <w:docPart>
      <w:docPartPr>
        <w:name w:val="9DD3E672D90D415DB335E28867656603"/>
        <w:category>
          <w:name w:val="General"/>
          <w:gallery w:val="placeholder"/>
        </w:category>
        <w:types>
          <w:type w:val="bbPlcHdr"/>
        </w:types>
        <w:behaviors>
          <w:behavior w:val="content"/>
        </w:behaviors>
        <w:guid w:val="{E19E7655-24A0-46A8-8247-A66B49CCC267}"/>
      </w:docPartPr>
      <w:docPartBody>
        <w:p w:rsidR="00000000" w:rsidRDefault="00F304DD">
          <w:pPr>
            <w:pStyle w:val="9DD3E672D90D415DB335E28867656603"/>
          </w:pPr>
          <w:r>
            <w:t>Heading 6</w:t>
          </w:r>
        </w:p>
      </w:docPartBody>
    </w:docPart>
    <w:docPart>
      <w:docPartPr>
        <w:name w:val="F9BE3E0D0464464B8E952FC09C694822"/>
        <w:category>
          <w:name w:val="General"/>
          <w:gallery w:val="placeholder"/>
        </w:category>
        <w:types>
          <w:type w:val="bbPlcHdr"/>
        </w:types>
        <w:behaviors>
          <w:behavior w:val="content"/>
        </w:behaviors>
        <w:guid w:val="{8CD5AA24-957F-4625-A390-9953555265AF}"/>
      </w:docPartPr>
      <w:docPartBody>
        <w:p w:rsidR="00000000" w:rsidRDefault="00F304DD">
          <w:pPr>
            <w:pStyle w:val="F9BE3E0D0464464B8E952FC09C694822"/>
          </w:pPr>
          <w:r>
            <w:t>Heading 4</w:t>
          </w:r>
        </w:p>
      </w:docPartBody>
    </w:docPart>
    <w:docPart>
      <w:docPartPr>
        <w:name w:val="18976D47B0144196BB073574FD7DB357"/>
        <w:category>
          <w:name w:val="General"/>
          <w:gallery w:val="placeholder"/>
        </w:category>
        <w:types>
          <w:type w:val="bbPlcHdr"/>
        </w:types>
        <w:behaviors>
          <w:behavior w:val="content"/>
        </w:behaviors>
        <w:guid w:val="{695099AC-C3CF-41F9-A1CC-93208973AD20}"/>
      </w:docPartPr>
      <w:docPartBody>
        <w:p w:rsidR="00000000" w:rsidRDefault="00F304DD">
          <w:pPr>
            <w:pStyle w:val="18976D47B0144196BB073574FD7DB357"/>
          </w:pPr>
          <w:r>
            <w:t>Heading 5</w:t>
          </w:r>
        </w:p>
      </w:docPartBody>
    </w:docPart>
    <w:docPart>
      <w:docPartPr>
        <w:name w:val="6D079A3D81264DE2B39AE375A8D4D267"/>
        <w:category>
          <w:name w:val="General"/>
          <w:gallery w:val="placeholder"/>
        </w:category>
        <w:types>
          <w:type w:val="bbPlcHdr"/>
        </w:types>
        <w:behaviors>
          <w:behavior w:val="content"/>
        </w:behaviors>
        <w:guid w:val="{5B9AC5D9-00EE-482D-899E-7BCBDBEA2F3A}"/>
      </w:docPartPr>
      <w:docPartBody>
        <w:p w:rsidR="00000000" w:rsidRDefault="00F304DD">
          <w:pPr>
            <w:pStyle w:val="6D079A3D81264DE2B39AE375A8D4D267"/>
          </w:pPr>
          <w:r>
            <w:t>Heading 6</w:t>
          </w:r>
        </w:p>
      </w:docPartBody>
    </w:docPart>
    <w:docPart>
      <w:docPartPr>
        <w:name w:val="FBDB3F2759CB4A7C936817B9F7FB0C67"/>
        <w:category>
          <w:name w:val="General"/>
          <w:gallery w:val="placeholder"/>
        </w:category>
        <w:types>
          <w:type w:val="bbPlcHdr"/>
        </w:types>
        <w:behaviors>
          <w:behavior w:val="content"/>
        </w:behaviors>
        <w:guid w:val="{65F627AD-6A33-42D3-A24D-0A0CA065CF2F}"/>
      </w:docPartPr>
      <w:docPartBody>
        <w:p w:rsidR="00000000" w:rsidRDefault="00F304DD">
          <w:pPr>
            <w:pStyle w:val="FBDB3F2759CB4A7C936817B9F7FB0C67"/>
          </w:pPr>
          <w:r>
            <w:t>Heading 4</w:t>
          </w:r>
        </w:p>
      </w:docPartBody>
    </w:docPart>
    <w:docPart>
      <w:docPartPr>
        <w:name w:val="C0B8EEDD54B94C07B2D4C22495294AEF"/>
        <w:category>
          <w:name w:val="General"/>
          <w:gallery w:val="placeholder"/>
        </w:category>
        <w:types>
          <w:type w:val="bbPlcHdr"/>
        </w:types>
        <w:behaviors>
          <w:behavior w:val="content"/>
        </w:behaviors>
        <w:guid w:val="{F75B247E-6C04-42FD-AB16-4E6D5D9D7C73}"/>
      </w:docPartPr>
      <w:docPartBody>
        <w:p w:rsidR="00000000" w:rsidRDefault="00F304DD">
          <w:pPr>
            <w:pStyle w:val="C0B8EEDD54B94C07B2D4C22495294AEF"/>
          </w:pPr>
          <w:r>
            <w:t>Heading 5</w:t>
          </w:r>
        </w:p>
      </w:docPartBody>
    </w:docPart>
    <w:docPart>
      <w:docPartPr>
        <w:name w:val="7497B4E9ADB84EE288CC5DD568ACEDD1"/>
        <w:category>
          <w:name w:val="General"/>
          <w:gallery w:val="placeholder"/>
        </w:category>
        <w:types>
          <w:type w:val="bbPlcHdr"/>
        </w:types>
        <w:behaviors>
          <w:behavior w:val="content"/>
        </w:behaviors>
        <w:guid w:val="{8379C960-2662-4A51-955D-F550C4A83F71}"/>
      </w:docPartPr>
      <w:docPartBody>
        <w:p w:rsidR="00000000" w:rsidRDefault="00F304DD">
          <w:pPr>
            <w:pStyle w:val="7497B4E9ADB84EE288CC5DD568ACEDD1"/>
          </w:pPr>
          <w:r>
            <w:t>Heading 6</w:t>
          </w:r>
        </w:p>
      </w:docPartBody>
    </w:docPart>
    <w:docPart>
      <w:docPartPr>
        <w:name w:val="617008EC6A1546D2B615CAD929E8FA88"/>
        <w:category>
          <w:name w:val="General"/>
          <w:gallery w:val="placeholder"/>
        </w:category>
        <w:types>
          <w:type w:val="bbPlcHdr"/>
        </w:types>
        <w:behaviors>
          <w:behavior w:val="content"/>
        </w:behaviors>
        <w:guid w:val="{CFC6BB60-374A-4FCC-88E6-505A39BE78B3}"/>
      </w:docPartPr>
      <w:docPartBody>
        <w:p w:rsidR="00000000" w:rsidRDefault="00F304DD">
          <w:pPr>
            <w:pStyle w:val="617008EC6A1546D2B615CAD929E8FA88"/>
          </w:pPr>
          <w:r>
            <w:t>Heading 7</w:t>
          </w:r>
        </w:p>
      </w:docPartBody>
    </w:docPart>
    <w:docPart>
      <w:docPartPr>
        <w:name w:val="8B7292F6DB23461791540FB35398CCA3"/>
        <w:category>
          <w:name w:val="General"/>
          <w:gallery w:val="placeholder"/>
        </w:category>
        <w:types>
          <w:type w:val="bbPlcHdr"/>
        </w:types>
        <w:behaviors>
          <w:behavior w:val="content"/>
        </w:behaviors>
        <w:guid w:val="{7C164585-B451-46E5-BC2A-0E3236AE1E50}"/>
      </w:docPartPr>
      <w:docPartBody>
        <w:p w:rsidR="00000000" w:rsidRDefault="00F304DD">
          <w:pPr>
            <w:pStyle w:val="8B7292F6DB23461791540FB35398CCA3"/>
          </w:pPr>
          <w:r>
            <w:t>Heading 2</w:t>
          </w:r>
        </w:p>
      </w:docPartBody>
    </w:docPart>
    <w:docPart>
      <w:docPartPr>
        <w:name w:val="348855BE107D43418ABC64FC8BE8FDCA"/>
        <w:category>
          <w:name w:val="General"/>
          <w:gallery w:val="placeholder"/>
        </w:category>
        <w:types>
          <w:type w:val="bbPlcHdr"/>
        </w:types>
        <w:behaviors>
          <w:behavior w:val="content"/>
        </w:behaviors>
        <w:guid w:val="{C4361E91-5CA9-4F7E-A878-CB0BA38BF6E9}"/>
      </w:docPartPr>
      <w:docPartBody>
        <w:p w:rsidR="00000000" w:rsidRDefault="00F304DD">
          <w:pPr>
            <w:pStyle w:val="348855BE107D43418ABC64FC8BE8FDCA"/>
          </w:pPr>
          <w:r>
            <w:t>Heading 9</w:t>
          </w:r>
        </w:p>
      </w:docPartBody>
    </w:docPart>
    <w:docPart>
      <w:docPartPr>
        <w:name w:val="97101B47CD0140149310EB6B7CE5CFCD"/>
        <w:category>
          <w:name w:val="General"/>
          <w:gallery w:val="placeholder"/>
        </w:category>
        <w:types>
          <w:type w:val="bbPlcHdr"/>
        </w:types>
        <w:behaviors>
          <w:behavior w:val="content"/>
        </w:behaviors>
        <w:guid w:val="{17396434-6DFC-4255-B04F-A16444443C12}"/>
      </w:docPartPr>
      <w:docPartBody>
        <w:p w:rsidR="00000000" w:rsidRDefault="00F304DD">
          <w:pPr>
            <w:pStyle w:val="97101B47CD0140149310EB6B7CE5CFCD"/>
          </w:pPr>
          <w:r>
            <w:t>Heading 4</w:t>
          </w:r>
        </w:p>
      </w:docPartBody>
    </w:docPart>
    <w:docPart>
      <w:docPartPr>
        <w:name w:val="CACCE480151947D88EEA3F599AE1CDCB"/>
        <w:category>
          <w:name w:val="General"/>
          <w:gallery w:val="placeholder"/>
        </w:category>
        <w:types>
          <w:type w:val="bbPlcHdr"/>
        </w:types>
        <w:behaviors>
          <w:behavior w:val="content"/>
        </w:behaviors>
        <w:guid w:val="{D7DA163F-2D53-4986-84FD-D77E4C8E299D}"/>
      </w:docPartPr>
      <w:docPartBody>
        <w:p w:rsidR="00000000" w:rsidRDefault="00F304DD">
          <w:pPr>
            <w:pStyle w:val="CACCE480151947D88EEA3F599AE1CDCB"/>
          </w:pPr>
          <w:r>
            <w:t>Heading 5</w:t>
          </w:r>
        </w:p>
      </w:docPartBody>
    </w:docPart>
    <w:docPart>
      <w:docPartPr>
        <w:name w:val="417CB74ECF254CCA920801930DE130C9"/>
        <w:category>
          <w:name w:val="General"/>
          <w:gallery w:val="placeholder"/>
        </w:category>
        <w:types>
          <w:type w:val="bbPlcHdr"/>
        </w:types>
        <w:behaviors>
          <w:behavior w:val="content"/>
        </w:behaviors>
        <w:guid w:val="{8DA06986-F868-4E31-9BCC-23497FAD8170}"/>
      </w:docPartPr>
      <w:docPartBody>
        <w:p w:rsidR="00000000" w:rsidRDefault="00F304DD">
          <w:pPr>
            <w:pStyle w:val="417CB74ECF254CCA920801930DE130C9"/>
          </w:pPr>
          <w:r>
            <w:t>Heading 6</w:t>
          </w:r>
        </w:p>
      </w:docPartBody>
    </w:docPart>
    <w:docPart>
      <w:docPartPr>
        <w:name w:val="936555406218417EABC50EFADEA28A06"/>
        <w:category>
          <w:name w:val="General"/>
          <w:gallery w:val="placeholder"/>
        </w:category>
        <w:types>
          <w:type w:val="bbPlcHdr"/>
        </w:types>
        <w:behaviors>
          <w:behavior w:val="content"/>
        </w:behaviors>
        <w:guid w:val="{B7B2CEC3-3F45-471E-A1B7-1AF74C63BA84}"/>
      </w:docPartPr>
      <w:docPartBody>
        <w:p w:rsidR="00000000" w:rsidRDefault="00F304DD">
          <w:pPr>
            <w:pStyle w:val="936555406218417EABC50EFADEA28A06"/>
          </w:pPr>
          <w:r>
            <w:t>Heading 4</w:t>
          </w:r>
        </w:p>
      </w:docPartBody>
    </w:docPart>
    <w:docPart>
      <w:docPartPr>
        <w:name w:val="9B873FA130F94FFD93CAE47515A61E3F"/>
        <w:category>
          <w:name w:val="General"/>
          <w:gallery w:val="placeholder"/>
        </w:category>
        <w:types>
          <w:type w:val="bbPlcHdr"/>
        </w:types>
        <w:behaviors>
          <w:behavior w:val="content"/>
        </w:behaviors>
        <w:guid w:val="{5071251E-9933-4D18-83F2-109C979A2172}"/>
      </w:docPartPr>
      <w:docPartBody>
        <w:p w:rsidR="00000000" w:rsidRDefault="00F304DD">
          <w:pPr>
            <w:pStyle w:val="9B873FA130F94FFD93CAE47515A61E3F"/>
          </w:pPr>
          <w:r>
            <w:t>Heading 5</w:t>
          </w:r>
        </w:p>
      </w:docPartBody>
    </w:docPart>
    <w:docPart>
      <w:docPartPr>
        <w:name w:val="59E72744252245B09120B26D997BD938"/>
        <w:category>
          <w:name w:val="General"/>
          <w:gallery w:val="placeholder"/>
        </w:category>
        <w:types>
          <w:type w:val="bbPlcHdr"/>
        </w:types>
        <w:behaviors>
          <w:behavior w:val="content"/>
        </w:behaviors>
        <w:guid w:val="{9C0BB32E-DAD9-45C6-8E67-FD4ABF5D6908}"/>
      </w:docPartPr>
      <w:docPartBody>
        <w:p w:rsidR="00000000" w:rsidRDefault="00F304DD">
          <w:pPr>
            <w:pStyle w:val="59E72744252245B09120B26D997BD938"/>
          </w:pPr>
          <w:r>
            <w:t>Heading 6</w:t>
          </w:r>
        </w:p>
      </w:docPartBody>
    </w:docPart>
    <w:docPart>
      <w:docPartPr>
        <w:name w:val="F862361653AD49069549FBE041FA8331"/>
        <w:category>
          <w:name w:val="General"/>
          <w:gallery w:val="placeholder"/>
        </w:category>
        <w:types>
          <w:type w:val="bbPlcHdr"/>
        </w:types>
        <w:behaviors>
          <w:behavior w:val="content"/>
        </w:behaviors>
        <w:guid w:val="{9BE8C232-E5E2-4983-808B-3B5E13420066}"/>
      </w:docPartPr>
      <w:docPartBody>
        <w:p w:rsidR="00000000" w:rsidRDefault="00F304DD">
          <w:pPr>
            <w:pStyle w:val="F862361653AD49069549FBE041FA8331"/>
          </w:pPr>
          <w:r>
            <w:t>Heading 4</w:t>
          </w:r>
        </w:p>
      </w:docPartBody>
    </w:docPart>
    <w:docPart>
      <w:docPartPr>
        <w:name w:val="B4AF7CF6017B45AD83FED1F7D974C250"/>
        <w:category>
          <w:name w:val="General"/>
          <w:gallery w:val="placeholder"/>
        </w:category>
        <w:types>
          <w:type w:val="bbPlcHdr"/>
        </w:types>
        <w:behaviors>
          <w:behavior w:val="content"/>
        </w:behaviors>
        <w:guid w:val="{159B1580-C1A6-472C-961E-7D23D644E266}"/>
      </w:docPartPr>
      <w:docPartBody>
        <w:p w:rsidR="00000000" w:rsidRDefault="00F304DD">
          <w:pPr>
            <w:pStyle w:val="B4AF7CF6017B45AD83FED1F7D974C250"/>
          </w:pPr>
          <w:r>
            <w:t>Heading 5</w:t>
          </w:r>
        </w:p>
      </w:docPartBody>
    </w:docPart>
    <w:docPart>
      <w:docPartPr>
        <w:name w:val="6F1F2EF70FDE4A05A9BE0F553D67C504"/>
        <w:category>
          <w:name w:val="General"/>
          <w:gallery w:val="placeholder"/>
        </w:category>
        <w:types>
          <w:type w:val="bbPlcHdr"/>
        </w:types>
        <w:behaviors>
          <w:behavior w:val="content"/>
        </w:behaviors>
        <w:guid w:val="{2A4B2ACF-4138-4B4D-905A-FB88EDE43A8D}"/>
      </w:docPartPr>
      <w:docPartBody>
        <w:p w:rsidR="00000000" w:rsidRDefault="00F304DD">
          <w:pPr>
            <w:pStyle w:val="6F1F2EF70FDE4A05A9BE0F553D67C504"/>
          </w:pPr>
          <w:r>
            <w:t>Heading 6</w:t>
          </w:r>
        </w:p>
      </w:docPartBody>
    </w:docPart>
    <w:docPart>
      <w:docPartPr>
        <w:name w:val="E1EC2C6EA7B346798C38BC86A85F0D3D"/>
        <w:category>
          <w:name w:val="General"/>
          <w:gallery w:val="placeholder"/>
        </w:category>
        <w:types>
          <w:type w:val="bbPlcHdr"/>
        </w:types>
        <w:behaviors>
          <w:behavior w:val="content"/>
        </w:behaviors>
        <w:guid w:val="{F44A5EBE-2935-4E60-8A26-EA270C6648DC}"/>
      </w:docPartPr>
      <w:docPartBody>
        <w:p w:rsidR="00000000" w:rsidRDefault="00F304DD">
          <w:pPr>
            <w:pStyle w:val="E1EC2C6EA7B346798C38BC86A85F0D3D"/>
          </w:pPr>
          <w:r>
            <w:t>Heading 4</w:t>
          </w:r>
        </w:p>
      </w:docPartBody>
    </w:docPart>
    <w:docPart>
      <w:docPartPr>
        <w:name w:val="961C33830ECC45FFB9D7D476E9900273"/>
        <w:category>
          <w:name w:val="General"/>
          <w:gallery w:val="placeholder"/>
        </w:category>
        <w:types>
          <w:type w:val="bbPlcHdr"/>
        </w:types>
        <w:behaviors>
          <w:behavior w:val="content"/>
        </w:behaviors>
        <w:guid w:val="{0CC871CB-D587-4B2F-AFF8-2F6239447223}"/>
      </w:docPartPr>
      <w:docPartBody>
        <w:p w:rsidR="00000000" w:rsidRDefault="00F304DD">
          <w:pPr>
            <w:pStyle w:val="961C33830ECC45FFB9D7D476E9900273"/>
          </w:pPr>
          <w:r>
            <w:t>Heading 5</w:t>
          </w:r>
        </w:p>
      </w:docPartBody>
    </w:docPart>
    <w:docPart>
      <w:docPartPr>
        <w:name w:val="6383BFB484AB4B75952C974FCBD79D0F"/>
        <w:category>
          <w:name w:val="General"/>
          <w:gallery w:val="placeholder"/>
        </w:category>
        <w:types>
          <w:type w:val="bbPlcHdr"/>
        </w:types>
        <w:behaviors>
          <w:behavior w:val="content"/>
        </w:behaviors>
        <w:guid w:val="{E49C7156-DCF8-4E4F-967C-B2AEBE8A450D}"/>
      </w:docPartPr>
      <w:docPartBody>
        <w:p w:rsidR="00000000" w:rsidRDefault="00F304DD">
          <w:pPr>
            <w:pStyle w:val="6383BFB484AB4B75952C974FCBD79D0F"/>
          </w:pPr>
          <w:r>
            <w:t>Heading 6</w:t>
          </w:r>
        </w:p>
      </w:docPartBody>
    </w:docPart>
    <w:docPart>
      <w:docPartPr>
        <w:name w:val="0FDE997C44064C1AAEFAD60076F65560"/>
        <w:category>
          <w:name w:val="General"/>
          <w:gallery w:val="placeholder"/>
        </w:category>
        <w:types>
          <w:type w:val="bbPlcHdr"/>
        </w:types>
        <w:behaviors>
          <w:behavior w:val="content"/>
        </w:behaviors>
        <w:guid w:val="{E4914527-25B4-40A7-974B-CAF261EC1C01}"/>
      </w:docPartPr>
      <w:docPartBody>
        <w:p w:rsidR="00000000" w:rsidRDefault="00F304DD">
          <w:pPr>
            <w:pStyle w:val="0FDE997C44064C1AAEFAD60076F65560"/>
          </w:pPr>
          <w:r>
            <w:t>Heading 4</w:t>
          </w:r>
        </w:p>
      </w:docPartBody>
    </w:docPart>
    <w:docPart>
      <w:docPartPr>
        <w:name w:val="D985764C4AA84A87A7954E0819CF4E77"/>
        <w:category>
          <w:name w:val="General"/>
          <w:gallery w:val="placeholder"/>
        </w:category>
        <w:types>
          <w:type w:val="bbPlcHdr"/>
        </w:types>
        <w:behaviors>
          <w:behavior w:val="content"/>
        </w:behaviors>
        <w:guid w:val="{DE0B8E85-6752-4CA0-859E-CF7A0CDEE5BD}"/>
      </w:docPartPr>
      <w:docPartBody>
        <w:p w:rsidR="00000000" w:rsidRDefault="00F304DD">
          <w:pPr>
            <w:pStyle w:val="D985764C4AA84A87A7954E0819CF4E77"/>
          </w:pPr>
          <w:r>
            <w:t>Heading 5</w:t>
          </w:r>
        </w:p>
      </w:docPartBody>
    </w:docPart>
    <w:docPart>
      <w:docPartPr>
        <w:name w:val="C9F3DD3C28964FCDBF2536F37EC58540"/>
        <w:category>
          <w:name w:val="General"/>
          <w:gallery w:val="placeholder"/>
        </w:category>
        <w:types>
          <w:type w:val="bbPlcHdr"/>
        </w:types>
        <w:behaviors>
          <w:behavior w:val="content"/>
        </w:behaviors>
        <w:guid w:val="{C03F7CEA-8ED3-4DE0-A22B-25FB9F89D194}"/>
      </w:docPartPr>
      <w:docPartBody>
        <w:p w:rsidR="00000000" w:rsidRDefault="00F304DD">
          <w:pPr>
            <w:pStyle w:val="C9F3DD3C28964FCDBF2536F37EC58540"/>
          </w:pPr>
          <w:r>
            <w:t>Heading 6</w:t>
          </w:r>
        </w:p>
      </w:docPartBody>
    </w:docPart>
    <w:docPart>
      <w:docPartPr>
        <w:name w:val="37BEDAF404214437AE976052DB79D73A"/>
        <w:category>
          <w:name w:val="General"/>
          <w:gallery w:val="placeholder"/>
        </w:category>
        <w:types>
          <w:type w:val="bbPlcHdr"/>
        </w:types>
        <w:behaviors>
          <w:behavior w:val="content"/>
        </w:behaviors>
        <w:guid w:val="{F166FCCB-EF9A-4823-9804-696FDA147F28}"/>
      </w:docPartPr>
      <w:docPartBody>
        <w:p w:rsidR="00000000" w:rsidRDefault="00F304DD">
          <w:pPr>
            <w:pStyle w:val="37BEDAF404214437AE976052DB79D73A"/>
          </w:pPr>
          <w:r>
            <w:t>Heading 4</w:t>
          </w:r>
        </w:p>
      </w:docPartBody>
    </w:docPart>
    <w:docPart>
      <w:docPartPr>
        <w:name w:val="D48E3DEBE8494612A4E0FAA56D4E0484"/>
        <w:category>
          <w:name w:val="General"/>
          <w:gallery w:val="placeholder"/>
        </w:category>
        <w:types>
          <w:type w:val="bbPlcHdr"/>
        </w:types>
        <w:behaviors>
          <w:behavior w:val="content"/>
        </w:behaviors>
        <w:guid w:val="{9FB9FDE5-4F3E-4C07-A8AB-91709F59D5DE}"/>
      </w:docPartPr>
      <w:docPartBody>
        <w:p w:rsidR="00000000" w:rsidRDefault="00F304DD">
          <w:pPr>
            <w:pStyle w:val="D48E3DEBE8494612A4E0FAA56D4E0484"/>
          </w:pPr>
          <w:r>
            <w:t>Heading 5</w:t>
          </w:r>
        </w:p>
      </w:docPartBody>
    </w:docPart>
    <w:docPart>
      <w:docPartPr>
        <w:name w:val="A8398BC1531E46C09178A331803F2DEF"/>
        <w:category>
          <w:name w:val="General"/>
          <w:gallery w:val="placeholder"/>
        </w:category>
        <w:types>
          <w:type w:val="bbPlcHdr"/>
        </w:types>
        <w:behaviors>
          <w:behavior w:val="content"/>
        </w:behaviors>
        <w:guid w:val="{92602FC6-A8F7-4347-88BA-646E8F2A4274}"/>
      </w:docPartPr>
      <w:docPartBody>
        <w:p w:rsidR="00000000" w:rsidRDefault="00F304DD">
          <w:pPr>
            <w:pStyle w:val="A8398BC1531E46C09178A331803F2DEF"/>
          </w:pPr>
          <w:r>
            <w:t>Heading 6</w:t>
          </w:r>
        </w:p>
      </w:docPartBody>
    </w:docPart>
    <w:docPart>
      <w:docPartPr>
        <w:name w:val="5B1B7747B33848F582C6EFE4CAF12284"/>
        <w:category>
          <w:name w:val="General"/>
          <w:gallery w:val="placeholder"/>
        </w:category>
        <w:types>
          <w:type w:val="bbPlcHdr"/>
        </w:types>
        <w:behaviors>
          <w:behavior w:val="content"/>
        </w:behaviors>
        <w:guid w:val="{EDF9A371-D9AB-4335-8D3B-519C95C54F26}"/>
      </w:docPartPr>
      <w:docPartBody>
        <w:p w:rsidR="00000000" w:rsidRDefault="00F304DD">
          <w:pPr>
            <w:pStyle w:val="5B1B7747B33848F582C6EFE4CAF12284"/>
          </w:pPr>
          <w:r>
            <w:t>Heading 4</w:t>
          </w:r>
        </w:p>
      </w:docPartBody>
    </w:docPart>
    <w:docPart>
      <w:docPartPr>
        <w:name w:val="32A35BF7E59C436BBFC6024AE75169E8"/>
        <w:category>
          <w:name w:val="General"/>
          <w:gallery w:val="placeholder"/>
        </w:category>
        <w:types>
          <w:type w:val="bbPlcHdr"/>
        </w:types>
        <w:behaviors>
          <w:behavior w:val="content"/>
        </w:behaviors>
        <w:guid w:val="{184D75FD-83BC-4BBD-8643-9C7AF3604DF1}"/>
      </w:docPartPr>
      <w:docPartBody>
        <w:p w:rsidR="00000000" w:rsidRDefault="00F304DD">
          <w:pPr>
            <w:pStyle w:val="32A35BF7E59C436BBFC6024AE75169E8"/>
          </w:pPr>
          <w:r>
            <w:t>Heading 5</w:t>
          </w:r>
        </w:p>
      </w:docPartBody>
    </w:docPart>
    <w:docPart>
      <w:docPartPr>
        <w:name w:val="5DDE1F51DAC14854B3664E9E639BA832"/>
        <w:category>
          <w:name w:val="General"/>
          <w:gallery w:val="placeholder"/>
        </w:category>
        <w:types>
          <w:type w:val="bbPlcHdr"/>
        </w:types>
        <w:behaviors>
          <w:behavior w:val="content"/>
        </w:behaviors>
        <w:guid w:val="{FA15B095-256B-4C87-BBDB-6B1783A0AF28}"/>
      </w:docPartPr>
      <w:docPartBody>
        <w:p w:rsidR="00000000" w:rsidRDefault="00F304DD">
          <w:pPr>
            <w:pStyle w:val="5DDE1F51DAC14854B3664E9E639BA832"/>
          </w:pPr>
          <w:r>
            <w:t>Heading 6</w:t>
          </w:r>
        </w:p>
      </w:docPartBody>
    </w:docPart>
    <w:docPart>
      <w:docPartPr>
        <w:name w:val="AACDD18FD9574A9598BC5BBF9D266673"/>
        <w:category>
          <w:name w:val="General"/>
          <w:gallery w:val="placeholder"/>
        </w:category>
        <w:types>
          <w:type w:val="bbPlcHdr"/>
        </w:types>
        <w:behaviors>
          <w:behavior w:val="content"/>
        </w:behaviors>
        <w:guid w:val="{1BF1A040-D373-42DA-9AD8-5B2AE9110AA9}"/>
      </w:docPartPr>
      <w:docPartBody>
        <w:p w:rsidR="00000000" w:rsidRDefault="00F304DD">
          <w:pPr>
            <w:pStyle w:val="AACDD18FD9574A9598BC5BBF9D266673"/>
          </w:pPr>
          <w:r>
            <w:t>Heading 4</w:t>
          </w:r>
        </w:p>
      </w:docPartBody>
    </w:docPart>
    <w:docPart>
      <w:docPartPr>
        <w:name w:val="525DE4F6AA2B4AB5A3079B488D18BF97"/>
        <w:category>
          <w:name w:val="General"/>
          <w:gallery w:val="placeholder"/>
        </w:category>
        <w:types>
          <w:type w:val="bbPlcHdr"/>
        </w:types>
        <w:behaviors>
          <w:behavior w:val="content"/>
        </w:behaviors>
        <w:guid w:val="{739C3EC3-B67D-4E04-A663-AEFB8A8975DA}"/>
      </w:docPartPr>
      <w:docPartBody>
        <w:p w:rsidR="00000000" w:rsidRDefault="00F304DD">
          <w:pPr>
            <w:pStyle w:val="525DE4F6AA2B4AB5A3079B488D18BF97"/>
          </w:pPr>
          <w:r>
            <w:t>Heading 5</w:t>
          </w:r>
        </w:p>
      </w:docPartBody>
    </w:docPart>
    <w:docPart>
      <w:docPartPr>
        <w:name w:val="AB515629C216453E9C3595741665E794"/>
        <w:category>
          <w:name w:val="General"/>
          <w:gallery w:val="placeholder"/>
        </w:category>
        <w:types>
          <w:type w:val="bbPlcHdr"/>
        </w:types>
        <w:behaviors>
          <w:behavior w:val="content"/>
        </w:behaviors>
        <w:guid w:val="{4ED948B7-1AE4-49ED-B029-365EBCBEFFC4}"/>
      </w:docPartPr>
      <w:docPartBody>
        <w:p w:rsidR="00000000" w:rsidRDefault="00F304DD">
          <w:pPr>
            <w:pStyle w:val="AB515629C216453E9C3595741665E794"/>
          </w:pPr>
          <w:r>
            <w:t>Heading 6</w:t>
          </w:r>
        </w:p>
      </w:docPartBody>
    </w:docPart>
    <w:docPart>
      <w:docPartPr>
        <w:name w:val="7F5F1507AB094F8BBEF3973B1296D80E"/>
        <w:category>
          <w:name w:val="General"/>
          <w:gallery w:val="placeholder"/>
        </w:category>
        <w:types>
          <w:type w:val="bbPlcHdr"/>
        </w:types>
        <w:behaviors>
          <w:behavior w:val="content"/>
        </w:behaviors>
        <w:guid w:val="{991E53D7-6680-4484-87CC-3DE724B9ACC6}"/>
      </w:docPartPr>
      <w:docPartBody>
        <w:p w:rsidR="00000000" w:rsidRDefault="00F304DD">
          <w:pPr>
            <w:pStyle w:val="7F5F1507AB094F8BBEF3973B1296D80E"/>
          </w:pPr>
          <w:r>
            <w:t>Heading 7</w:t>
          </w:r>
        </w:p>
      </w:docPartBody>
    </w:docPart>
    <w:docPart>
      <w:docPartPr>
        <w:name w:val="43CE104DA2234D5FAA54670B55488C40"/>
        <w:category>
          <w:name w:val="General"/>
          <w:gallery w:val="placeholder"/>
        </w:category>
        <w:types>
          <w:type w:val="bbPlcHdr"/>
        </w:types>
        <w:behaviors>
          <w:behavior w:val="content"/>
        </w:behaviors>
        <w:guid w:val="{AF32CFC5-693C-40C8-9FE3-4C93F5B17255}"/>
      </w:docPartPr>
      <w:docPartBody>
        <w:p w:rsidR="00000000" w:rsidRDefault="00F304DD">
          <w:pPr>
            <w:pStyle w:val="43CE104DA2234D5FAA54670B55488C40"/>
          </w:pPr>
          <w:r>
            <w:t>Heading 2</w:t>
          </w:r>
        </w:p>
      </w:docPartBody>
    </w:docPart>
    <w:docPart>
      <w:docPartPr>
        <w:name w:val="B371E9DD0ADF4087A64C6039D5C25A70"/>
        <w:category>
          <w:name w:val="General"/>
          <w:gallery w:val="placeholder"/>
        </w:category>
        <w:types>
          <w:type w:val="bbPlcHdr"/>
        </w:types>
        <w:behaviors>
          <w:behavior w:val="content"/>
        </w:behaviors>
        <w:guid w:val="{A03BD5BB-820D-43B6-8259-BC6F2C95EB1D}"/>
      </w:docPartPr>
      <w:docPartBody>
        <w:p w:rsidR="00000000" w:rsidRDefault="00F304DD">
          <w:pPr>
            <w:pStyle w:val="B371E9DD0ADF4087A64C6039D5C25A70"/>
          </w:pPr>
          <w:r>
            <w:t>Heading 9</w:t>
          </w:r>
        </w:p>
      </w:docPartBody>
    </w:docPart>
    <w:docPart>
      <w:docPartPr>
        <w:name w:val="A8CBA119C4E14C4BAA048D2FFA021EB9"/>
        <w:category>
          <w:name w:val="General"/>
          <w:gallery w:val="placeholder"/>
        </w:category>
        <w:types>
          <w:type w:val="bbPlcHdr"/>
        </w:types>
        <w:behaviors>
          <w:behavior w:val="content"/>
        </w:behaviors>
        <w:guid w:val="{2BE09C3F-5FEB-409A-A4C2-6268BC560A07}"/>
      </w:docPartPr>
      <w:docPartBody>
        <w:p w:rsidR="00000000" w:rsidRDefault="00F304DD">
          <w:pPr>
            <w:pStyle w:val="A8CBA119C4E14C4BAA048D2FFA021EB9"/>
          </w:pPr>
          <w:r>
            <w:t>Heading 4</w:t>
          </w:r>
        </w:p>
      </w:docPartBody>
    </w:docPart>
    <w:docPart>
      <w:docPartPr>
        <w:name w:val="5E0309181E2D46D6A7C0C7D5006952FD"/>
        <w:category>
          <w:name w:val="General"/>
          <w:gallery w:val="placeholder"/>
        </w:category>
        <w:types>
          <w:type w:val="bbPlcHdr"/>
        </w:types>
        <w:behaviors>
          <w:behavior w:val="content"/>
        </w:behaviors>
        <w:guid w:val="{B7DE31B1-B129-4374-980D-FCB002498F21}"/>
      </w:docPartPr>
      <w:docPartBody>
        <w:p w:rsidR="00000000" w:rsidRDefault="00F304DD">
          <w:pPr>
            <w:pStyle w:val="5E0309181E2D46D6A7C0C7D5006952FD"/>
          </w:pPr>
          <w:r>
            <w:t>Heading 5</w:t>
          </w:r>
        </w:p>
      </w:docPartBody>
    </w:docPart>
    <w:docPart>
      <w:docPartPr>
        <w:name w:val="BC95AAE82718433AB1D713ED6286C8BA"/>
        <w:category>
          <w:name w:val="General"/>
          <w:gallery w:val="placeholder"/>
        </w:category>
        <w:types>
          <w:type w:val="bbPlcHdr"/>
        </w:types>
        <w:behaviors>
          <w:behavior w:val="content"/>
        </w:behaviors>
        <w:guid w:val="{59B59162-E1E7-4CE6-B87D-7F9AD3E90A4F}"/>
      </w:docPartPr>
      <w:docPartBody>
        <w:p w:rsidR="00000000" w:rsidRDefault="00F304DD">
          <w:pPr>
            <w:pStyle w:val="BC95AAE82718433AB1D713ED6286C8BA"/>
          </w:pPr>
          <w:r>
            <w:t>Heading 6</w:t>
          </w:r>
        </w:p>
      </w:docPartBody>
    </w:docPart>
    <w:docPart>
      <w:docPartPr>
        <w:name w:val="BE247FF1E35F4362B1C6215C5157F120"/>
        <w:category>
          <w:name w:val="General"/>
          <w:gallery w:val="placeholder"/>
        </w:category>
        <w:types>
          <w:type w:val="bbPlcHdr"/>
        </w:types>
        <w:behaviors>
          <w:behavior w:val="content"/>
        </w:behaviors>
        <w:guid w:val="{9574E3B5-F1F9-45AC-B170-6ABE2D323E58}"/>
      </w:docPartPr>
      <w:docPartBody>
        <w:p w:rsidR="00000000" w:rsidRDefault="00F304DD">
          <w:pPr>
            <w:pStyle w:val="BE247FF1E35F4362B1C6215C5157F120"/>
          </w:pPr>
          <w:r>
            <w:t>Heading 4</w:t>
          </w:r>
        </w:p>
      </w:docPartBody>
    </w:docPart>
    <w:docPart>
      <w:docPartPr>
        <w:name w:val="86157D25501A41948F84B1E0CD443EE8"/>
        <w:category>
          <w:name w:val="General"/>
          <w:gallery w:val="placeholder"/>
        </w:category>
        <w:types>
          <w:type w:val="bbPlcHdr"/>
        </w:types>
        <w:behaviors>
          <w:behavior w:val="content"/>
        </w:behaviors>
        <w:guid w:val="{B903174E-1E93-43DC-A324-26854E4A90FD}"/>
      </w:docPartPr>
      <w:docPartBody>
        <w:p w:rsidR="00000000" w:rsidRDefault="00F304DD">
          <w:pPr>
            <w:pStyle w:val="86157D25501A41948F84B1E0CD443EE8"/>
          </w:pPr>
          <w:r>
            <w:t>Heading 5</w:t>
          </w:r>
        </w:p>
      </w:docPartBody>
    </w:docPart>
    <w:docPart>
      <w:docPartPr>
        <w:name w:val="BA3A491A705C4A719C8B8063300645B8"/>
        <w:category>
          <w:name w:val="General"/>
          <w:gallery w:val="placeholder"/>
        </w:category>
        <w:types>
          <w:type w:val="bbPlcHdr"/>
        </w:types>
        <w:behaviors>
          <w:behavior w:val="content"/>
        </w:behaviors>
        <w:guid w:val="{807CA36E-1237-43B3-9D75-081CAEC87A67}"/>
      </w:docPartPr>
      <w:docPartBody>
        <w:p w:rsidR="00000000" w:rsidRDefault="00F304DD">
          <w:pPr>
            <w:pStyle w:val="BA3A491A705C4A719C8B8063300645B8"/>
          </w:pPr>
          <w:r>
            <w:t>Heading 6</w:t>
          </w:r>
        </w:p>
      </w:docPartBody>
    </w:docPart>
    <w:docPart>
      <w:docPartPr>
        <w:name w:val="D290383B962E4DB0913B3FC20D8551D7"/>
        <w:category>
          <w:name w:val="General"/>
          <w:gallery w:val="placeholder"/>
        </w:category>
        <w:types>
          <w:type w:val="bbPlcHdr"/>
        </w:types>
        <w:behaviors>
          <w:behavior w:val="content"/>
        </w:behaviors>
        <w:guid w:val="{F87811A2-A324-44C1-8593-52FC4DDEB251}"/>
      </w:docPartPr>
      <w:docPartBody>
        <w:p w:rsidR="00000000" w:rsidRDefault="00F304DD">
          <w:pPr>
            <w:pStyle w:val="D290383B962E4DB0913B3FC20D8551D7"/>
          </w:pPr>
          <w:r>
            <w:t>Heading 4</w:t>
          </w:r>
        </w:p>
      </w:docPartBody>
    </w:docPart>
    <w:docPart>
      <w:docPartPr>
        <w:name w:val="A5C75A9D378941A5B3B94C1D7D8C0AAE"/>
        <w:category>
          <w:name w:val="General"/>
          <w:gallery w:val="placeholder"/>
        </w:category>
        <w:types>
          <w:type w:val="bbPlcHdr"/>
        </w:types>
        <w:behaviors>
          <w:behavior w:val="content"/>
        </w:behaviors>
        <w:guid w:val="{90308324-E187-45B1-89CA-F85AFC12F162}"/>
      </w:docPartPr>
      <w:docPartBody>
        <w:p w:rsidR="00000000" w:rsidRDefault="00F304DD">
          <w:pPr>
            <w:pStyle w:val="A5C75A9D378941A5B3B94C1D7D8C0AAE"/>
          </w:pPr>
          <w:r>
            <w:t>Heading 5</w:t>
          </w:r>
        </w:p>
      </w:docPartBody>
    </w:docPart>
    <w:docPart>
      <w:docPartPr>
        <w:name w:val="8E58ACFB85D1410A8ECC8F1291F63828"/>
        <w:category>
          <w:name w:val="General"/>
          <w:gallery w:val="placeholder"/>
        </w:category>
        <w:types>
          <w:type w:val="bbPlcHdr"/>
        </w:types>
        <w:behaviors>
          <w:behavior w:val="content"/>
        </w:behaviors>
        <w:guid w:val="{65F75B75-3D19-4ECB-BDC2-CFBC038734C4}"/>
      </w:docPartPr>
      <w:docPartBody>
        <w:p w:rsidR="00000000" w:rsidRDefault="00F304DD">
          <w:pPr>
            <w:pStyle w:val="8E58ACFB85D1410A8ECC8F1291F63828"/>
          </w:pPr>
          <w:r>
            <w:t>Heading 6</w:t>
          </w:r>
        </w:p>
      </w:docPartBody>
    </w:docPart>
    <w:docPart>
      <w:docPartPr>
        <w:name w:val="D4CE059EEE734BAABCCA1E11A11BC7A4"/>
        <w:category>
          <w:name w:val="General"/>
          <w:gallery w:val="placeholder"/>
        </w:category>
        <w:types>
          <w:type w:val="bbPlcHdr"/>
        </w:types>
        <w:behaviors>
          <w:behavior w:val="content"/>
        </w:behaviors>
        <w:guid w:val="{E3E85ADC-7629-46BD-A30A-5851C455002C}"/>
      </w:docPartPr>
      <w:docPartBody>
        <w:p w:rsidR="00000000" w:rsidRDefault="00F304DD">
          <w:pPr>
            <w:pStyle w:val="D4CE059EEE734BAABCCA1E11A11BC7A4"/>
          </w:pPr>
          <w:r>
            <w:t>Heading 4</w:t>
          </w:r>
        </w:p>
      </w:docPartBody>
    </w:docPart>
    <w:docPart>
      <w:docPartPr>
        <w:name w:val="6B99867810814313B3A389E969458D38"/>
        <w:category>
          <w:name w:val="General"/>
          <w:gallery w:val="placeholder"/>
        </w:category>
        <w:types>
          <w:type w:val="bbPlcHdr"/>
        </w:types>
        <w:behaviors>
          <w:behavior w:val="content"/>
        </w:behaviors>
        <w:guid w:val="{E90B4438-74EF-4857-B078-60B6DF534A69}"/>
      </w:docPartPr>
      <w:docPartBody>
        <w:p w:rsidR="00000000" w:rsidRDefault="00F304DD">
          <w:pPr>
            <w:pStyle w:val="6B99867810814313B3A389E969458D38"/>
          </w:pPr>
          <w:r>
            <w:t>Heading 5</w:t>
          </w:r>
        </w:p>
      </w:docPartBody>
    </w:docPart>
    <w:docPart>
      <w:docPartPr>
        <w:name w:val="9FD31C6AE094475FAE9FFFC76884F2FC"/>
        <w:category>
          <w:name w:val="General"/>
          <w:gallery w:val="placeholder"/>
        </w:category>
        <w:types>
          <w:type w:val="bbPlcHdr"/>
        </w:types>
        <w:behaviors>
          <w:behavior w:val="content"/>
        </w:behaviors>
        <w:guid w:val="{F94F8415-6177-452B-A2A3-4C06E1D8BF34}"/>
      </w:docPartPr>
      <w:docPartBody>
        <w:p w:rsidR="00000000" w:rsidRDefault="00F304DD">
          <w:pPr>
            <w:pStyle w:val="9FD31C6AE094475FAE9FFFC76884F2FC"/>
          </w:pPr>
          <w:r>
            <w:t>Heading 6</w:t>
          </w:r>
        </w:p>
      </w:docPartBody>
    </w:docPart>
    <w:docPart>
      <w:docPartPr>
        <w:name w:val="5DE108D2CAE541A3872D5DFF9431BB43"/>
        <w:category>
          <w:name w:val="General"/>
          <w:gallery w:val="placeholder"/>
        </w:category>
        <w:types>
          <w:type w:val="bbPlcHdr"/>
        </w:types>
        <w:behaviors>
          <w:behavior w:val="content"/>
        </w:behaviors>
        <w:guid w:val="{E0EB9EB8-55C7-43D1-9752-18ADC9731E1F}"/>
      </w:docPartPr>
      <w:docPartBody>
        <w:p w:rsidR="00000000" w:rsidRDefault="00F304DD">
          <w:pPr>
            <w:pStyle w:val="5DE108D2CAE541A3872D5DFF9431BB43"/>
          </w:pPr>
          <w:r>
            <w:t>Heading 4</w:t>
          </w:r>
        </w:p>
      </w:docPartBody>
    </w:docPart>
    <w:docPart>
      <w:docPartPr>
        <w:name w:val="D1DB2F126AA4476F948D53A7052BCE58"/>
        <w:category>
          <w:name w:val="General"/>
          <w:gallery w:val="placeholder"/>
        </w:category>
        <w:types>
          <w:type w:val="bbPlcHdr"/>
        </w:types>
        <w:behaviors>
          <w:behavior w:val="content"/>
        </w:behaviors>
        <w:guid w:val="{91AF8AE0-FEB3-4ED1-9D44-F19CC09889C5}"/>
      </w:docPartPr>
      <w:docPartBody>
        <w:p w:rsidR="00000000" w:rsidRDefault="00F304DD">
          <w:pPr>
            <w:pStyle w:val="D1DB2F126AA4476F948D53A7052BCE58"/>
          </w:pPr>
          <w:r>
            <w:t>Heading 5</w:t>
          </w:r>
        </w:p>
      </w:docPartBody>
    </w:docPart>
    <w:docPart>
      <w:docPartPr>
        <w:name w:val="3898F4927A81429DBBD07136E1BEF665"/>
        <w:category>
          <w:name w:val="General"/>
          <w:gallery w:val="placeholder"/>
        </w:category>
        <w:types>
          <w:type w:val="bbPlcHdr"/>
        </w:types>
        <w:behaviors>
          <w:behavior w:val="content"/>
        </w:behaviors>
        <w:guid w:val="{91861BF9-33A4-4A91-9B27-2E60795BB7D7}"/>
      </w:docPartPr>
      <w:docPartBody>
        <w:p w:rsidR="00000000" w:rsidRDefault="00F304DD">
          <w:pPr>
            <w:pStyle w:val="3898F4927A81429DBBD07136E1BEF665"/>
          </w:pPr>
          <w:r>
            <w:t>Heading 6</w:t>
          </w:r>
        </w:p>
      </w:docPartBody>
    </w:docPart>
    <w:docPart>
      <w:docPartPr>
        <w:name w:val="BB24F923E238454EA4085CAAB7B36BB4"/>
        <w:category>
          <w:name w:val="General"/>
          <w:gallery w:val="placeholder"/>
        </w:category>
        <w:types>
          <w:type w:val="bbPlcHdr"/>
        </w:types>
        <w:behaviors>
          <w:behavior w:val="content"/>
        </w:behaviors>
        <w:guid w:val="{D725FDB2-9265-4D9F-93BE-8C51110F6DBB}"/>
      </w:docPartPr>
      <w:docPartBody>
        <w:p w:rsidR="00000000" w:rsidRDefault="00F304DD">
          <w:pPr>
            <w:pStyle w:val="BB24F923E238454EA4085CAAB7B36BB4"/>
          </w:pPr>
          <w:r>
            <w:t>Heading 4</w:t>
          </w:r>
        </w:p>
      </w:docPartBody>
    </w:docPart>
    <w:docPart>
      <w:docPartPr>
        <w:name w:val="5789F04AC5084C779185F6F20FA67A4C"/>
        <w:category>
          <w:name w:val="General"/>
          <w:gallery w:val="placeholder"/>
        </w:category>
        <w:types>
          <w:type w:val="bbPlcHdr"/>
        </w:types>
        <w:behaviors>
          <w:behavior w:val="content"/>
        </w:behaviors>
        <w:guid w:val="{5D39B092-467A-4A4D-85BC-130A34DDCE4B}"/>
      </w:docPartPr>
      <w:docPartBody>
        <w:p w:rsidR="00000000" w:rsidRDefault="00F304DD">
          <w:pPr>
            <w:pStyle w:val="5789F04AC5084C779185F6F20FA67A4C"/>
          </w:pPr>
          <w:r>
            <w:t>Heading 5</w:t>
          </w:r>
        </w:p>
      </w:docPartBody>
    </w:docPart>
    <w:docPart>
      <w:docPartPr>
        <w:name w:val="F82A73B7325944E49F340938440C205A"/>
        <w:category>
          <w:name w:val="General"/>
          <w:gallery w:val="placeholder"/>
        </w:category>
        <w:types>
          <w:type w:val="bbPlcHdr"/>
        </w:types>
        <w:behaviors>
          <w:behavior w:val="content"/>
        </w:behaviors>
        <w:guid w:val="{29D6CE93-3042-49A2-9D0F-1DBE33F9D3AB}"/>
      </w:docPartPr>
      <w:docPartBody>
        <w:p w:rsidR="00000000" w:rsidRDefault="00F304DD">
          <w:pPr>
            <w:pStyle w:val="F82A73B7325944E49F340938440C205A"/>
          </w:pPr>
          <w:r>
            <w:t>Heading 6</w:t>
          </w:r>
        </w:p>
      </w:docPartBody>
    </w:docPart>
    <w:docPart>
      <w:docPartPr>
        <w:name w:val="82FE09EAB6A34E799E9CB71B27D479D4"/>
        <w:category>
          <w:name w:val="General"/>
          <w:gallery w:val="placeholder"/>
        </w:category>
        <w:types>
          <w:type w:val="bbPlcHdr"/>
        </w:types>
        <w:behaviors>
          <w:behavior w:val="content"/>
        </w:behaviors>
        <w:guid w:val="{F91F227B-36F3-4B1A-927D-30FEE9049C6E}"/>
      </w:docPartPr>
      <w:docPartBody>
        <w:p w:rsidR="00000000" w:rsidRDefault="00F304DD">
          <w:pPr>
            <w:pStyle w:val="82FE09EAB6A34E799E9CB71B27D479D4"/>
          </w:pPr>
          <w:r>
            <w:t>Heading 4</w:t>
          </w:r>
        </w:p>
      </w:docPartBody>
    </w:docPart>
    <w:docPart>
      <w:docPartPr>
        <w:name w:val="2835AFC1F92841B1A24647A787D5572A"/>
        <w:category>
          <w:name w:val="General"/>
          <w:gallery w:val="placeholder"/>
        </w:category>
        <w:types>
          <w:type w:val="bbPlcHdr"/>
        </w:types>
        <w:behaviors>
          <w:behavior w:val="content"/>
        </w:behaviors>
        <w:guid w:val="{BB9F7337-BAAB-4C21-B665-449B05227046}"/>
      </w:docPartPr>
      <w:docPartBody>
        <w:p w:rsidR="00000000" w:rsidRDefault="00F304DD">
          <w:pPr>
            <w:pStyle w:val="2835AFC1F92841B1A24647A787D5572A"/>
          </w:pPr>
          <w:r>
            <w:t>Heading 5</w:t>
          </w:r>
        </w:p>
      </w:docPartBody>
    </w:docPart>
    <w:docPart>
      <w:docPartPr>
        <w:name w:val="3EA214893BE54734ADD09C9BA5CD6927"/>
        <w:category>
          <w:name w:val="General"/>
          <w:gallery w:val="placeholder"/>
        </w:category>
        <w:types>
          <w:type w:val="bbPlcHdr"/>
        </w:types>
        <w:behaviors>
          <w:behavior w:val="content"/>
        </w:behaviors>
        <w:guid w:val="{F0650E0F-9DE8-4529-89BE-E231937EDD2E}"/>
      </w:docPartPr>
      <w:docPartBody>
        <w:p w:rsidR="00000000" w:rsidRDefault="00F304DD">
          <w:pPr>
            <w:pStyle w:val="3EA214893BE54734ADD09C9BA5CD6927"/>
          </w:pPr>
          <w:r>
            <w:t>Heading 6</w:t>
          </w:r>
        </w:p>
      </w:docPartBody>
    </w:docPart>
    <w:docPart>
      <w:docPartPr>
        <w:name w:val="32C56B26C00B4900865D979F58943984"/>
        <w:category>
          <w:name w:val="General"/>
          <w:gallery w:val="placeholder"/>
        </w:category>
        <w:types>
          <w:type w:val="bbPlcHdr"/>
        </w:types>
        <w:behaviors>
          <w:behavior w:val="content"/>
        </w:behaviors>
        <w:guid w:val="{B9A0CE68-3CCF-4A37-9E60-03D584BB2210}"/>
      </w:docPartPr>
      <w:docPartBody>
        <w:p w:rsidR="00000000" w:rsidRDefault="00F304DD">
          <w:pPr>
            <w:pStyle w:val="32C56B26C00B4900865D979F58943984"/>
          </w:pPr>
          <w:r>
            <w:t>Heading 4</w:t>
          </w:r>
        </w:p>
      </w:docPartBody>
    </w:docPart>
    <w:docPart>
      <w:docPartPr>
        <w:name w:val="E0E2690FAAEB4B4E978F0B39D9D1F15C"/>
        <w:category>
          <w:name w:val="General"/>
          <w:gallery w:val="placeholder"/>
        </w:category>
        <w:types>
          <w:type w:val="bbPlcHdr"/>
        </w:types>
        <w:behaviors>
          <w:behavior w:val="content"/>
        </w:behaviors>
        <w:guid w:val="{464F3C8B-46BE-4FC0-A03F-39DCBAA05390}"/>
      </w:docPartPr>
      <w:docPartBody>
        <w:p w:rsidR="00000000" w:rsidRDefault="00F304DD">
          <w:pPr>
            <w:pStyle w:val="E0E2690FAAEB4B4E978F0B39D9D1F15C"/>
          </w:pPr>
          <w:r>
            <w:t>Heading 5</w:t>
          </w:r>
        </w:p>
      </w:docPartBody>
    </w:docPart>
    <w:docPart>
      <w:docPartPr>
        <w:name w:val="193D250961C04E528E0CB0828EF03AA4"/>
        <w:category>
          <w:name w:val="General"/>
          <w:gallery w:val="placeholder"/>
        </w:category>
        <w:types>
          <w:type w:val="bbPlcHdr"/>
        </w:types>
        <w:behaviors>
          <w:behavior w:val="content"/>
        </w:behaviors>
        <w:guid w:val="{D8B28824-80CD-440B-B1C1-2102A6D7794B}"/>
      </w:docPartPr>
      <w:docPartBody>
        <w:p w:rsidR="00000000" w:rsidRDefault="00F304DD">
          <w:pPr>
            <w:pStyle w:val="193D250961C04E528E0CB0828EF03AA4"/>
          </w:pPr>
          <w:r>
            <w:t>Heading 6</w:t>
          </w:r>
        </w:p>
      </w:docPartBody>
    </w:docPart>
    <w:docPart>
      <w:docPartPr>
        <w:name w:val="5BF8EBE444B145B58AF8C0F1EADC8730"/>
        <w:category>
          <w:name w:val="General"/>
          <w:gallery w:val="placeholder"/>
        </w:category>
        <w:types>
          <w:type w:val="bbPlcHdr"/>
        </w:types>
        <w:behaviors>
          <w:behavior w:val="content"/>
        </w:behaviors>
        <w:guid w:val="{4EEE27FB-14F3-4B5C-9CFA-FFE7475A6CF0}"/>
      </w:docPartPr>
      <w:docPartBody>
        <w:p w:rsidR="00000000" w:rsidRDefault="00F304DD">
          <w:pPr>
            <w:pStyle w:val="5BF8EBE444B145B58AF8C0F1EADC8730"/>
          </w:pPr>
          <w:r>
            <w:t xml:space="preserve">Use styles to easily </w:t>
          </w:r>
          <w:r>
            <w:t>format your Word documents in no time.</w:t>
          </w:r>
        </w:p>
      </w:docPartBody>
    </w:docPart>
    <w:docPart>
      <w:docPartPr>
        <w:name w:val="683AA778BC854D6AAE3A1333C7FAC291"/>
        <w:category>
          <w:name w:val="General"/>
          <w:gallery w:val="placeholder"/>
        </w:category>
        <w:types>
          <w:type w:val="bbPlcHdr"/>
        </w:types>
        <w:behaviors>
          <w:behavior w:val="content"/>
        </w:behaviors>
        <w:guid w:val="{C45DCC57-EE7E-44D5-B9DC-D1A813754B06}"/>
      </w:docPartPr>
      <w:docPartBody>
        <w:p w:rsidR="00000000" w:rsidRDefault="00F304DD">
          <w:pPr>
            <w:pStyle w:val="683AA778BC854D6AAE3A1333C7FAC291"/>
          </w:pPr>
          <w:r>
            <w:t>On the Home tab of the ribbon, check out Styles</w:t>
          </w:r>
        </w:p>
      </w:docPartBody>
    </w:docPart>
    <w:docPart>
      <w:docPartPr>
        <w:name w:val="0D2978A7B6544F72A0E1EE422EF04EC6"/>
        <w:category>
          <w:name w:val="General"/>
          <w:gallery w:val="placeholder"/>
        </w:category>
        <w:types>
          <w:type w:val="bbPlcHdr"/>
        </w:types>
        <w:behaviors>
          <w:behavior w:val="content"/>
        </w:behaviors>
        <w:guid w:val="{9C2F8786-6306-4604-9343-04A147223FCB}"/>
      </w:docPartPr>
      <w:docPartBody>
        <w:p w:rsidR="00000000" w:rsidRDefault="00F304DD">
          <w:pPr>
            <w:pStyle w:val="0D2978A7B6544F72A0E1EE422EF04EC6"/>
          </w:pPr>
          <w:r>
            <w:t>Find even more easy-to-use tools on the Insert tab</w:t>
          </w:r>
        </w:p>
      </w:docPartBody>
    </w:docPart>
    <w:docPart>
      <w:docPartPr>
        <w:name w:val="E874B54BC398488FB6829D72B4D41A38"/>
        <w:category>
          <w:name w:val="General"/>
          <w:gallery w:val="placeholder"/>
        </w:category>
        <w:types>
          <w:type w:val="bbPlcHdr"/>
        </w:types>
        <w:behaviors>
          <w:behavior w:val="content"/>
        </w:behaviors>
        <w:guid w:val="{52F55515-9851-4D3F-9DC8-388B40235AD4}"/>
      </w:docPartPr>
      <w:docPartBody>
        <w:p w:rsidR="00000000" w:rsidRDefault="00F304DD">
          <w:pPr>
            <w:pStyle w:val="E874B54BC398488FB6829D72B4D41A38"/>
          </w:pPr>
          <w:r>
            <w:t>Telephone</w:t>
          </w:r>
        </w:p>
      </w:docPartBody>
    </w:docPart>
    <w:docPart>
      <w:docPartPr>
        <w:name w:val="C86F609463A94A37BBC6CD25ED942D37"/>
        <w:category>
          <w:name w:val="General"/>
          <w:gallery w:val="placeholder"/>
        </w:category>
        <w:types>
          <w:type w:val="bbPlcHdr"/>
        </w:types>
        <w:behaviors>
          <w:behavior w:val="content"/>
        </w:behaviors>
        <w:guid w:val="{B629F2D1-C3E4-4EA7-8BAF-75B8D469D3B8}"/>
      </w:docPartPr>
      <w:docPartBody>
        <w:p w:rsidR="00000000" w:rsidRDefault="00F304DD">
          <w:pPr>
            <w:pStyle w:val="C86F609463A94A37BBC6CD25ED942D37"/>
          </w:pPr>
          <w:r>
            <w:t>Street Address</w:t>
          </w:r>
        </w:p>
      </w:docPartBody>
    </w:docPart>
    <w:docPart>
      <w:docPartPr>
        <w:name w:val="D825D95E1F024F1297BA9E4461032064"/>
        <w:category>
          <w:name w:val="General"/>
          <w:gallery w:val="placeholder"/>
        </w:category>
        <w:types>
          <w:type w:val="bbPlcHdr"/>
        </w:types>
        <w:behaviors>
          <w:behavior w:val="content"/>
        </w:behaviors>
        <w:guid w:val="{1DFDF96D-D0CB-46FE-9FDB-D7B2E85A631E}"/>
      </w:docPartPr>
      <w:docPartBody>
        <w:p w:rsidR="00000000" w:rsidRDefault="00F304DD">
          <w:pPr>
            <w:pStyle w:val="D825D95E1F024F1297BA9E4461032064"/>
          </w:pPr>
          <w:r>
            <w:t>City, ST ZIP Code</w:t>
          </w:r>
        </w:p>
      </w:docPartBody>
    </w:docPart>
    <w:docPart>
      <w:docPartPr>
        <w:name w:val="AC2E57651B174C4EA0F233625BDD57BD"/>
        <w:category>
          <w:name w:val="General"/>
          <w:gallery w:val="placeholder"/>
        </w:category>
        <w:types>
          <w:type w:val="bbPlcHdr"/>
        </w:types>
        <w:behaviors>
          <w:behavior w:val="content"/>
        </w:behaviors>
        <w:guid w:val="{B010D55C-8915-4C00-928C-8B3E40FBE113}"/>
      </w:docPartPr>
      <w:docPartBody>
        <w:p w:rsidR="00000000" w:rsidRDefault="00F304DD">
          <w:pPr>
            <w:pStyle w:val="AC2E57651B174C4EA0F233625BDD57BD"/>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DD"/>
    <w:rsid w:val="00F30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68AD2F9A9E476BAE30B4351F7E1811">
    <w:name w:val="8968AD2F9A9E476BAE30B4351F7E1811"/>
  </w:style>
  <w:style w:type="paragraph" w:customStyle="1" w:styleId="C57027EA53AB47B99A33377C53B3CA53">
    <w:name w:val="C57027EA53AB47B99A33377C53B3CA53"/>
  </w:style>
  <w:style w:type="paragraph" w:customStyle="1" w:styleId="DD9E1D43F08D45E6A4C7A58B2E5A9950">
    <w:name w:val="DD9E1D43F08D45E6A4C7A58B2E5A9950"/>
  </w:style>
  <w:style w:type="paragraph" w:customStyle="1" w:styleId="F5842E1DC58E4E9AA0D2B4A9549B85D8">
    <w:name w:val="F5842E1DC58E4E9AA0D2B4A9549B85D8"/>
  </w:style>
  <w:style w:type="paragraph" w:customStyle="1" w:styleId="58C07E042CCF48529811CF29B8D2E9FE">
    <w:name w:val="58C07E042CCF48529811CF29B8D2E9FE"/>
  </w:style>
  <w:style w:type="paragraph" w:customStyle="1" w:styleId="CDC24A1F395D428FB56A7D35BCD2A64C">
    <w:name w:val="CDC24A1F395D428FB56A7D35BCD2A64C"/>
  </w:style>
  <w:style w:type="paragraph" w:customStyle="1" w:styleId="C0211E9C36AE4E0790BF740751EF3439">
    <w:name w:val="C0211E9C36AE4E0790BF740751EF3439"/>
  </w:style>
  <w:style w:type="paragraph" w:customStyle="1" w:styleId="8CAC2D8AEE4345DA9A35307189EFBAAE">
    <w:name w:val="8CAC2D8AEE4345DA9A35307189EFBAAE"/>
  </w:style>
  <w:style w:type="paragraph" w:customStyle="1" w:styleId="E3E39DFD24E74A4894CF02433D0160E4">
    <w:name w:val="E3E39DFD24E74A4894CF02433D0160E4"/>
  </w:style>
  <w:style w:type="paragraph" w:customStyle="1" w:styleId="4260CE3E1F614D6FA12D8B57D2CC9939">
    <w:name w:val="4260CE3E1F614D6FA12D8B57D2CC9939"/>
  </w:style>
  <w:style w:type="paragraph" w:customStyle="1" w:styleId="75F62F8629CE46959CB3287ED15439D0">
    <w:name w:val="75F62F8629CE46959CB3287ED15439D0"/>
  </w:style>
  <w:style w:type="paragraph" w:customStyle="1" w:styleId="DA637F1B82EE41209F029984CD94380E">
    <w:name w:val="DA637F1B82EE41209F029984CD94380E"/>
  </w:style>
  <w:style w:type="paragraph" w:customStyle="1" w:styleId="3636C2F531384EAC94D4ABDC708F0A28">
    <w:name w:val="3636C2F531384EAC94D4ABDC708F0A28"/>
  </w:style>
  <w:style w:type="paragraph" w:customStyle="1" w:styleId="8FB94CA504E44CA795CD46D85C299122">
    <w:name w:val="8FB94CA504E44CA795CD46D85C299122"/>
  </w:style>
  <w:style w:type="paragraph" w:customStyle="1" w:styleId="86D7338F7D1C4DB1924D0B603E7564B9">
    <w:name w:val="86D7338F7D1C4DB1924D0B603E7564B9"/>
  </w:style>
  <w:style w:type="paragraph" w:customStyle="1" w:styleId="3EC9257247774AF083F00ADD61B602A4">
    <w:name w:val="3EC9257247774AF083F00ADD61B602A4"/>
  </w:style>
  <w:style w:type="paragraph" w:customStyle="1" w:styleId="ED56BE3909D74125AB38C0C771C42540">
    <w:name w:val="ED56BE3909D74125AB38C0C771C42540"/>
  </w:style>
  <w:style w:type="paragraph" w:customStyle="1" w:styleId="AE380CC43124457FA640F068FE9CDFB3">
    <w:name w:val="AE380CC43124457FA640F068FE9CDFB3"/>
  </w:style>
  <w:style w:type="paragraph" w:customStyle="1" w:styleId="2D57FDCC11E243A98D97910897986E89">
    <w:name w:val="2D57FDCC11E243A98D97910897986E89"/>
  </w:style>
  <w:style w:type="paragraph" w:customStyle="1" w:styleId="F6DD667ED6444D189B74F6984BBB943B">
    <w:name w:val="F6DD667ED6444D189B74F6984BBB943B"/>
  </w:style>
  <w:style w:type="paragraph" w:customStyle="1" w:styleId="F706F592276F4EEDA38E6D5D85F319B5">
    <w:name w:val="F706F592276F4EEDA38E6D5D85F319B5"/>
  </w:style>
  <w:style w:type="paragraph" w:customStyle="1" w:styleId="847D0FB12D2E4566B910E6F17EE4EA77">
    <w:name w:val="847D0FB12D2E4566B910E6F17EE4EA77"/>
  </w:style>
  <w:style w:type="paragraph" w:customStyle="1" w:styleId="47C94D379E4644BBAAFCC924C3F05689">
    <w:name w:val="47C94D379E4644BBAAFCC924C3F05689"/>
  </w:style>
  <w:style w:type="paragraph" w:customStyle="1" w:styleId="95DD9CBE5BD8414A9F7067D3D9979E7E">
    <w:name w:val="95DD9CBE5BD8414A9F7067D3D9979E7E"/>
  </w:style>
  <w:style w:type="paragraph" w:customStyle="1" w:styleId="F035EEAF2DD04E4481D569C6B5EFCBE4">
    <w:name w:val="F035EEAF2DD04E4481D569C6B5EFCBE4"/>
  </w:style>
  <w:style w:type="paragraph" w:customStyle="1" w:styleId="9BC40649A92A492696A31538C8154763">
    <w:name w:val="9BC40649A92A492696A31538C8154763"/>
  </w:style>
  <w:style w:type="paragraph" w:customStyle="1" w:styleId="388594A603CC4397978C31D1418ED0C4">
    <w:name w:val="388594A603CC4397978C31D1418ED0C4"/>
  </w:style>
  <w:style w:type="paragraph" w:customStyle="1" w:styleId="954AE7C2855047B9B21D02853C114E89">
    <w:name w:val="954AE7C2855047B9B21D02853C114E89"/>
  </w:style>
  <w:style w:type="paragraph" w:customStyle="1" w:styleId="F63B726B0A974D04BEAA3E32E82FFA1C">
    <w:name w:val="F63B726B0A974D04BEAA3E32E82FFA1C"/>
  </w:style>
  <w:style w:type="paragraph" w:customStyle="1" w:styleId="8C8403714B5D413F94C8087CA8BBE46F">
    <w:name w:val="8C8403714B5D413F94C8087CA8BBE46F"/>
  </w:style>
  <w:style w:type="paragraph" w:customStyle="1" w:styleId="7BDB2E3503E74ED890749583E71BCB9B">
    <w:name w:val="7BDB2E3503E74ED890749583E71BCB9B"/>
  </w:style>
  <w:style w:type="paragraph" w:customStyle="1" w:styleId="1B7FD904C3B34588A2E795C9C71AD239">
    <w:name w:val="1B7FD904C3B34588A2E795C9C71AD239"/>
  </w:style>
  <w:style w:type="paragraph" w:customStyle="1" w:styleId="29BEAA493D934D7FB6BB916C10D88B21">
    <w:name w:val="29BEAA493D934D7FB6BB916C10D88B21"/>
  </w:style>
  <w:style w:type="paragraph" w:customStyle="1" w:styleId="97080E5A004D4F42BA84A6A0E53E27CD">
    <w:name w:val="97080E5A004D4F42BA84A6A0E53E27CD"/>
  </w:style>
  <w:style w:type="paragraph" w:customStyle="1" w:styleId="AA34503E9A0F40D2A22DA9239F7B3ED8">
    <w:name w:val="AA34503E9A0F40D2A22DA9239F7B3ED8"/>
  </w:style>
  <w:style w:type="paragraph" w:customStyle="1" w:styleId="57FE8501D4C340CBA2706EADAF472351">
    <w:name w:val="57FE8501D4C340CBA2706EADAF472351"/>
  </w:style>
  <w:style w:type="paragraph" w:customStyle="1" w:styleId="B07EE60CEA914B7BB79720E55496AC86">
    <w:name w:val="B07EE60CEA914B7BB79720E55496AC86"/>
  </w:style>
  <w:style w:type="paragraph" w:customStyle="1" w:styleId="CD3EEC7197304C92B59850FD49C1040A">
    <w:name w:val="CD3EEC7197304C92B59850FD49C1040A"/>
  </w:style>
  <w:style w:type="paragraph" w:customStyle="1" w:styleId="7FBD6C8492834C0DB4087882FC097616">
    <w:name w:val="7FBD6C8492834C0DB4087882FC097616"/>
  </w:style>
  <w:style w:type="paragraph" w:customStyle="1" w:styleId="00FA09CC0A1743EE851B1451B5089E8C">
    <w:name w:val="00FA09CC0A1743EE851B1451B5089E8C"/>
  </w:style>
  <w:style w:type="paragraph" w:customStyle="1" w:styleId="E42C0A055CDD4BBC8676DB86E873F8BA">
    <w:name w:val="E42C0A055CDD4BBC8676DB86E873F8BA"/>
  </w:style>
  <w:style w:type="paragraph" w:customStyle="1" w:styleId="3B57B310B25747A885DC4D3757915536">
    <w:name w:val="3B57B310B25747A885DC4D3757915536"/>
  </w:style>
  <w:style w:type="paragraph" w:customStyle="1" w:styleId="69CF8B8AD646406E980A4E92565ED28D">
    <w:name w:val="69CF8B8AD646406E980A4E92565ED28D"/>
  </w:style>
  <w:style w:type="paragraph" w:customStyle="1" w:styleId="61590C361612446F96BA72570B3BC527">
    <w:name w:val="61590C361612446F96BA72570B3BC527"/>
  </w:style>
  <w:style w:type="paragraph" w:customStyle="1" w:styleId="A19A841A0C9944189DF7B58FBD937F00">
    <w:name w:val="A19A841A0C9944189DF7B58FBD937F00"/>
  </w:style>
  <w:style w:type="paragraph" w:customStyle="1" w:styleId="545DB5B58F1D4817A97A2E5ACACE3E96">
    <w:name w:val="545DB5B58F1D4817A97A2E5ACACE3E96"/>
  </w:style>
  <w:style w:type="paragraph" w:customStyle="1" w:styleId="B35B75CE41FA4BBBBB5281DD9EFF72B8">
    <w:name w:val="B35B75CE41FA4BBBBB5281DD9EFF72B8"/>
  </w:style>
  <w:style w:type="paragraph" w:customStyle="1" w:styleId="7B5563AFFEFD4236BC6019602722F3B0">
    <w:name w:val="7B5563AFFEFD4236BC6019602722F3B0"/>
  </w:style>
  <w:style w:type="paragraph" w:customStyle="1" w:styleId="925D8EC45F7E4AD69F010A8F48CCDE33">
    <w:name w:val="925D8EC45F7E4AD69F010A8F48CCDE33"/>
  </w:style>
  <w:style w:type="paragraph" w:customStyle="1" w:styleId="5A39B9FDC55B47BE8DCDF00816F9DFD5">
    <w:name w:val="5A39B9FDC55B47BE8DCDF00816F9DFD5"/>
  </w:style>
  <w:style w:type="paragraph" w:customStyle="1" w:styleId="402E031D525D4D96BEC71A1663B1B719">
    <w:name w:val="402E031D525D4D96BEC71A1663B1B719"/>
  </w:style>
  <w:style w:type="paragraph" w:customStyle="1" w:styleId="E010C8E05EA04D519C0B9CDAED766309">
    <w:name w:val="E010C8E05EA04D519C0B9CDAED766309"/>
  </w:style>
  <w:style w:type="paragraph" w:customStyle="1" w:styleId="D2E09AD9D09D43A4B4E1CB57DEE4BAEC">
    <w:name w:val="D2E09AD9D09D43A4B4E1CB57DEE4BAEC"/>
  </w:style>
  <w:style w:type="paragraph" w:customStyle="1" w:styleId="8AEAD446406543F192ADE8E78435FE0A">
    <w:name w:val="8AEAD446406543F192ADE8E78435FE0A"/>
  </w:style>
  <w:style w:type="paragraph" w:customStyle="1" w:styleId="C11A3741D6A546DD9CE8B333CEA0589A">
    <w:name w:val="C11A3741D6A546DD9CE8B333CEA0589A"/>
  </w:style>
  <w:style w:type="paragraph" w:customStyle="1" w:styleId="0DCCE5BCC5F0476691C1CEE1C3386EFB">
    <w:name w:val="0DCCE5BCC5F0476691C1CEE1C3386EFB"/>
  </w:style>
  <w:style w:type="paragraph" w:customStyle="1" w:styleId="1C9BA52D1B2447C4BEFAA80934D97FAB">
    <w:name w:val="1C9BA52D1B2447C4BEFAA80934D97FAB"/>
  </w:style>
  <w:style w:type="paragraph" w:customStyle="1" w:styleId="CA40525C6DD64609B7E4EAABC7F5210F">
    <w:name w:val="CA40525C6DD64609B7E4EAABC7F5210F"/>
  </w:style>
  <w:style w:type="paragraph" w:customStyle="1" w:styleId="6F488B99319042CFB75344E404680953">
    <w:name w:val="6F488B99319042CFB75344E404680953"/>
  </w:style>
  <w:style w:type="paragraph" w:customStyle="1" w:styleId="F70A24BFDE2946C099EAB63E5443DD04">
    <w:name w:val="F70A24BFDE2946C099EAB63E5443DD04"/>
  </w:style>
  <w:style w:type="paragraph" w:customStyle="1" w:styleId="60D4AF8DC9F049E3B23853C79947C8B3">
    <w:name w:val="60D4AF8DC9F049E3B23853C79947C8B3"/>
  </w:style>
  <w:style w:type="paragraph" w:customStyle="1" w:styleId="60BC9172803240079ADA75440127F687">
    <w:name w:val="60BC9172803240079ADA75440127F687"/>
  </w:style>
  <w:style w:type="paragraph" w:customStyle="1" w:styleId="59400F67842146C98AC5FFDDC69D160B">
    <w:name w:val="59400F67842146C98AC5FFDDC69D160B"/>
  </w:style>
  <w:style w:type="paragraph" w:customStyle="1" w:styleId="0273A38180C14C71ABA2361D865FAF88">
    <w:name w:val="0273A38180C14C71ABA2361D865FAF88"/>
  </w:style>
  <w:style w:type="paragraph" w:customStyle="1" w:styleId="88448259DA164FB791B3E4F9D3AC7F24">
    <w:name w:val="88448259DA164FB791B3E4F9D3AC7F24"/>
  </w:style>
  <w:style w:type="paragraph" w:customStyle="1" w:styleId="07C683B0632940EBB8246297068D92AD">
    <w:name w:val="07C683B0632940EBB8246297068D92AD"/>
  </w:style>
  <w:style w:type="paragraph" w:customStyle="1" w:styleId="9DD3E672D90D415DB335E28867656603">
    <w:name w:val="9DD3E672D90D415DB335E28867656603"/>
  </w:style>
  <w:style w:type="paragraph" w:customStyle="1" w:styleId="F9BE3E0D0464464B8E952FC09C694822">
    <w:name w:val="F9BE3E0D0464464B8E952FC09C694822"/>
  </w:style>
  <w:style w:type="paragraph" w:customStyle="1" w:styleId="18976D47B0144196BB073574FD7DB357">
    <w:name w:val="18976D47B0144196BB073574FD7DB357"/>
  </w:style>
  <w:style w:type="paragraph" w:customStyle="1" w:styleId="6D079A3D81264DE2B39AE375A8D4D267">
    <w:name w:val="6D079A3D81264DE2B39AE375A8D4D267"/>
  </w:style>
  <w:style w:type="paragraph" w:customStyle="1" w:styleId="FBDB3F2759CB4A7C936817B9F7FB0C67">
    <w:name w:val="FBDB3F2759CB4A7C936817B9F7FB0C67"/>
  </w:style>
  <w:style w:type="paragraph" w:customStyle="1" w:styleId="C0B8EEDD54B94C07B2D4C22495294AEF">
    <w:name w:val="C0B8EEDD54B94C07B2D4C22495294AEF"/>
  </w:style>
  <w:style w:type="paragraph" w:customStyle="1" w:styleId="7497B4E9ADB84EE288CC5DD568ACEDD1">
    <w:name w:val="7497B4E9ADB84EE288CC5DD568ACEDD1"/>
  </w:style>
  <w:style w:type="paragraph" w:customStyle="1" w:styleId="617008EC6A1546D2B615CAD929E8FA88">
    <w:name w:val="617008EC6A1546D2B615CAD929E8FA88"/>
  </w:style>
  <w:style w:type="paragraph" w:customStyle="1" w:styleId="8B7292F6DB23461791540FB35398CCA3">
    <w:name w:val="8B7292F6DB23461791540FB35398CCA3"/>
  </w:style>
  <w:style w:type="paragraph" w:customStyle="1" w:styleId="348855BE107D43418ABC64FC8BE8FDCA">
    <w:name w:val="348855BE107D43418ABC64FC8BE8FDCA"/>
  </w:style>
  <w:style w:type="paragraph" w:customStyle="1" w:styleId="97101B47CD0140149310EB6B7CE5CFCD">
    <w:name w:val="97101B47CD0140149310EB6B7CE5CFCD"/>
  </w:style>
  <w:style w:type="paragraph" w:customStyle="1" w:styleId="CACCE480151947D88EEA3F599AE1CDCB">
    <w:name w:val="CACCE480151947D88EEA3F599AE1CDCB"/>
  </w:style>
  <w:style w:type="paragraph" w:customStyle="1" w:styleId="417CB74ECF254CCA920801930DE130C9">
    <w:name w:val="417CB74ECF254CCA920801930DE130C9"/>
  </w:style>
  <w:style w:type="paragraph" w:customStyle="1" w:styleId="936555406218417EABC50EFADEA28A06">
    <w:name w:val="936555406218417EABC50EFADEA28A06"/>
  </w:style>
  <w:style w:type="paragraph" w:customStyle="1" w:styleId="9B873FA130F94FFD93CAE47515A61E3F">
    <w:name w:val="9B873FA130F94FFD93CAE47515A61E3F"/>
  </w:style>
  <w:style w:type="paragraph" w:customStyle="1" w:styleId="59E72744252245B09120B26D997BD938">
    <w:name w:val="59E72744252245B09120B26D997BD938"/>
  </w:style>
  <w:style w:type="paragraph" w:customStyle="1" w:styleId="F862361653AD49069549FBE041FA8331">
    <w:name w:val="F862361653AD49069549FBE041FA8331"/>
  </w:style>
  <w:style w:type="paragraph" w:customStyle="1" w:styleId="B4AF7CF6017B45AD83FED1F7D974C250">
    <w:name w:val="B4AF7CF6017B45AD83FED1F7D974C250"/>
  </w:style>
  <w:style w:type="paragraph" w:customStyle="1" w:styleId="6F1F2EF70FDE4A05A9BE0F553D67C504">
    <w:name w:val="6F1F2EF70FDE4A05A9BE0F553D67C504"/>
  </w:style>
  <w:style w:type="paragraph" w:customStyle="1" w:styleId="E1EC2C6EA7B346798C38BC86A85F0D3D">
    <w:name w:val="E1EC2C6EA7B346798C38BC86A85F0D3D"/>
  </w:style>
  <w:style w:type="paragraph" w:customStyle="1" w:styleId="961C33830ECC45FFB9D7D476E9900273">
    <w:name w:val="961C33830ECC45FFB9D7D476E9900273"/>
  </w:style>
  <w:style w:type="paragraph" w:customStyle="1" w:styleId="6383BFB484AB4B75952C974FCBD79D0F">
    <w:name w:val="6383BFB484AB4B75952C974FCBD79D0F"/>
  </w:style>
  <w:style w:type="paragraph" w:customStyle="1" w:styleId="0FDE997C44064C1AAEFAD60076F65560">
    <w:name w:val="0FDE997C44064C1AAEFAD60076F65560"/>
  </w:style>
  <w:style w:type="paragraph" w:customStyle="1" w:styleId="D985764C4AA84A87A7954E0819CF4E77">
    <w:name w:val="D985764C4AA84A87A7954E0819CF4E77"/>
  </w:style>
  <w:style w:type="paragraph" w:customStyle="1" w:styleId="C9F3DD3C28964FCDBF2536F37EC58540">
    <w:name w:val="C9F3DD3C28964FCDBF2536F37EC58540"/>
  </w:style>
  <w:style w:type="paragraph" w:customStyle="1" w:styleId="37BEDAF404214437AE976052DB79D73A">
    <w:name w:val="37BEDAF404214437AE976052DB79D73A"/>
  </w:style>
  <w:style w:type="paragraph" w:customStyle="1" w:styleId="D48E3DEBE8494612A4E0FAA56D4E0484">
    <w:name w:val="D48E3DEBE8494612A4E0FAA56D4E0484"/>
  </w:style>
  <w:style w:type="paragraph" w:customStyle="1" w:styleId="A8398BC1531E46C09178A331803F2DEF">
    <w:name w:val="A8398BC1531E46C09178A331803F2DEF"/>
  </w:style>
  <w:style w:type="paragraph" w:customStyle="1" w:styleId="5B1B7747B33848F582C6EFE4CAF12284">
    <w:name w:val="5B1B7747B33848F582C6EFE4CAF12284"/>
  </w:style>
  <w:style w:type="paragraph" w:customStyle="1" w:styleId="32A35BF7E59C436BBFC6024AE75169E8">
    <w:name w:val="32A35BF7E59C436BBFC6024AE75169E8"/>
  </w:style>
  <w:style w:type="paragraph" w:customStyle="1" w:styleId="5DDE1F51DAC14854B3664E9E639BA832">
    <w:name w:val="5DDE1F51DAC14854B3664E9E639BA832"/>
  </w:style>
  <w:style w:type="paragraph" w:customStyle="1" w:styleId="AACDD18FD9574A9598BC5BBF9D266673">
    <w:name w:val="AACDD18FD9574A9598BC5BBF9D266673"/>
  </w:style>
  <w:style w:type="paragraph" w:customStyle="1" w:styleId="525DE4F6AA2B4AB5A3079B488D18BF97">
    <w:name w:val="525DE4F6AA2B4AB5A3079B488D18BF97"/>
  </w:style>
  <w:style w:type="paragraph" w:customStyle="1" w:styleId="AB515629C216453E9C3595741665E794">
    <w:name w:val="AB515629C216453E9C3595741665E794"/>
  </w:style>
  <w:style w:type="paragraph" w:customStyle="1" w:styleId="7F5F1507AB094F8BBEF3973B1296D80E">
    <w:name w:val="7F5F1507AB094F8BBEF3973B1296D80E"/>
  </w:style>
  <w:style w:type="paragraph" w:customStyle="1" w:styleId="43CE104DA2234D5FAA54670B55488C40">
    <w:name w:val="43CE104DA2234D5FAA54670B55488C40"/>
  </w:style>
  <w:style w:type="paragraph" w:customStyle="1" w:styleId="B371E9DD0ADF4087A64C6039D5C25A70">
    <w:name w:val="B371E9DD0ADF4087A64C6039D5C25A70"/>
  </w:style>
  <w:style w:type="paragraph" w:customStyle="1" w:styleId="A8CBA119C4E14C4BAA048D2FFA021EB9">
    <w:name w:val="A8CBA119C4E14C4BAA048D2FFA021EB9"/>
  </w:style>
  <w:style w:type="paragraph" w:customStyle="1" w:styleId="5E0309181E2D46D6A7C0C7D5006952FD">
    <w:name w:val="5E0309181E2D46D6A7C0C7D5006952FD"/>
  </w:style>
  <w:style w:type="paragraph" w:customStyle="1" w:styleId="BC95AAE82718433AB1D713ED6286C8BA">
    <w:name w:val="BC95AAE82718433AB1D713ED6286C8BA"/>
  </w:style>
  <w:style w:type="paragraph" w:customStyle="1" w:styleId="BE247FF1E35F4362B1C6215C5157F120">
    <w:name w:val="BE247FF1E35F4362B1C6215C5157F120"/>
  </w:style>
  <w:style w:type="paragraph" w:customStyle="1" w:styleId="86157D25501A41948F84B1E0CD443EE8">
    <w:name w:val="86157D25501A41948F84B1E0CD443EE8"/>
  </w:style>
  <w:style w:type="paragraph" w:customStyle="1" w:styleId="BA3A491A705C4A719C8B8063300645B8">
    <w:name w:val="BA3A491A705C4A719C8B8063300645B8"/>
  </w:style>
  <w:style w:type="paragraph" w:customStyle="1" w:styleId="D290383B962E4DB0913B3FC20D8551D7">
    <w:name w:val="D290383B962E4DB0913B3FC20D8551D7"/>
  </w:style>
  <w:style w:type="paragraph" w:customStyle="1" w:styleId="A5C75A9D378941A5B3B94C1D7D8C0AAE">
    <w:name w:val="A5C75A9D378941A5B3B94C1D7D8C0AAE"/>
  </w:style>
  <w:style w:type="paragraph" w:customStyle="1" w:styleId="8E58ACFB85D1410A8ECC8F1291F63828">
    <w:name w:val="8E58ACFB85D1410A8ECC8F1291F63828"/>
  </w:style>
  <w:style w:type="paragraph" w:customStyle="1" w:styleId="D4CE059EEE734BAABCCA1E11A11BC7A4">
    <w:name w:val="D4CE059EEE734BAABCCA1E11A11BC7A4"/>
  </w:style>
  <w:style w:type="paragraph" w:customStyle="1" w:styleId="6B99867810814313B3A389E969458D38">
    <w:name w:val="6B99867810814313B3A389E969458D38"/>
  </w:style>
  <w:style w:type="paragraph" w:customStyle="1" w:styleId="9FD31C6AE094475FAE9FFFC76884F2FC">
    <w:name w:val="9FD31C6AE094475FAE9FFFC76884F2FC"/>
  </w:style>
  <w:style w:type="paragraph" w:customStyle="1" w:styleId="5DE108D2CAE541A3872D5DFF9431BB43">
    <w:name w:val="5DE108D2CAE541A3872D5DFF9431BB43"/>
  </w:style>
  <w:style w:type="paragraph" w:customStyle="1" w:styleId="D1DB2F126AA4476F948D53A7052BCE58">
    <w:name w:val="D1DB2F126AA4476F948D53A7052BCE58"/>
  </w:style>
  <w:style w:type="paragraph" w:customStyle="1" w:styleId="3898F4927A81429DBBD07136E1BEF665">
    <w:name w:val="3898F4927A81429DBBD07136E1BEF665"/>
  </w:style>
  <w:style w:type="paragraph" w:customStyle="1" w:styleId="BB24F923E238454EA4085CAAB7B36BB4">
    <w:name w:val="BB24F923E238454EA4085CAAB7B36BB4"/>
  </w:style>
  <w:style w:type="paragraph" w:customStyle="1" w:styleId="5789F04AC5084C779185F6F20FA67A4C">
    <w:name w:val="5789F04AC5084C779185F6F20FA67A4C"/>
  </w:style>
  <w:style w:type="paragraph" w:customStyle="1" w:styleId="F82A73B7325944E49F340938440C205A">
    <w:name w:val="F82A73B7325944E49F340938440C205A"/>
  </w:style>
  <w:style w:type="paragraph" w:customStyle="1" w:styleId="82FE09EAB6A34E799E9CB71B27D479D4">
    <w:name w:val="82FE09EAB6A34E799E9CB71B27D479D4"/>
  </w:style>
  <w:style w:type="paragraph" w:customStyle="1" w:styleId="2835AFC1F92841B1A24647A787D5572A">
    <w:name w:val="2835AFC1F92841B1A24647A787D5572A"/>
  </w:style>
  <w:style w:type="paragraph" w:customStyle="1" w:styleId="3EA214893BE54734ADD09C9BA5CD6927">
    <w:name w:val="3EA214893BE54734ADD09C9BA5CD6927"/>
  </w:style>
  <w:style w:type="paragraph" w:customStyle="1" w:styleId="32C56B26C00B4900865D979F58943984">
    <w:name w:val="32C56B26C00B4900865D979F58943984"/>
  </w:style>
  <w:style w:type="paragraph" w:customStyle="1" w:styleId="E0E2690FAAEB4B4E978F0B39D9D1F15C">
    <w:name w:val="E0E2690FAAEB4B4E978F0B39D9D1F15C"/>
  </w:style>
  <w:style w:type="paragraph" w:customStyle="1" w:styleId="193D250961C04E528E0CB0828EF03AA4">
    <w:name w:val="193D250961C04E528E0CB0828EF03AA4"/>
  </w:style>
  <w:style w:type="paragraph" w:customStyle="1" w:styleId="5BF8EBE444B145B58AF8C0F1EADC8730">
    <w:name w:val="5BF8EBE444B145B58AF8C0F1EADC8730"/>
  </w:style>
  <w:style w:type="paragraph" w:customStyle="1" w:styleId="683AA778BC854D6AAE3A1333C7FAC291">
    <w:name w:val="683AA778BC854D6AAE3A1333C7FAC291"/>
  </w:style>
  <w:style w:type="paragraph" w:customStyle="1" w:styleId="0D2978A7B6544F72A0E1EE422EF04EC6">
    <w:name w:val="0D2978A7B6544F72A0E1EE422EF04EC6"/>
  </w:style>
  <w:style w:type="paragraph" w:customStyle="1" w:styleId="E874B54BC398488FB6829D72B4D41A38">
    <w:name w:val="E874B54BC398488FB6829D72B4D41A38"/>
  </w:style>
  <w:style w:type="paragraph" w:customStyle="1" w:styleId="C86F609463A94A37BBC6CD25ED942D37">
    <w:name w:val="C86F609463A94A37BBC6CD25ED942D37"/>
  </w:style>
  <w:style w:type="paragraph" w:customStyle="1" w:styleId="D825D95E1F024F1297BA9E4461032064">
    <w:name w:val="D825D95E1F024F1297BA9E4461032064"/>
  </w:style>
  <w:style w:type="paragraph" w:customStyle="1" w:styleId="AC2E57651B174C4EA0F233625BDD57BD">
    <w:name w:val="AC2E57651B174C4EA0F233625BDD5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81">
      <a:dk1>
        <a:sysClr val="windowText" lastClr="000000"/>
      </a:dk1>
      <a:lt1>
        <a:sysClr val="window" lastClr="FFFFFF"/>
      </a:lt1>
      <a:dk2>
        <a:srgbClr val="333333"/>
      </a:dk2>
      <a:lt2>
        <a:srgbClr val="E0E0E0"/>
      </a:lt2>
      <a:accent1>
        <a:srgbClr val="D64531"/>
      </a:accent1>
      <a:accent2>
        <a:srgbClr val="FF9933"/>
      </a:accent2>
      <a:accent3>
        <a:srgbClr val="8BCC71"/>
      </a:accent3>
      <a:accent4>
        <a:srgbClr val="59C5D9"/>
      </a:accent4>
      <a:accent5>
        <a:srgbClr val="7C8CD6"/>
      </a:accent5>
      <a:accent6>
        <a:srgbClr val="C674D9"/>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Brochure with headings.dotx</Template>
  <TotalTime>1</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dc:creator>
  <cp:keywords/>
  <dc:description/>
  <cp:lastModifiedBy>Tyson</cp:lastModifiedBy>
  <cp:revision>1</cp:revision>
  <dcterms:created xsi:type="dcterms:W3CDTF">2025-04-28T09:34:00Z</dcterms:created>
  <dcterms:modified xsi:type="dcterms:W3CDTF">2025-04-28T09:35:00Z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